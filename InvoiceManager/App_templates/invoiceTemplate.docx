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taletabel"/>
        <w:tblW w:w="10503"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7838"/>
        <w:gridCol w:w="2665"/>
      </w:tblGrid>
      <w:tr w:rsidR="001649FA" w:rsidRPr="00881079" w14:paraId="5BB4B900" w14:textId="77777777" w:rsidTr="00385B1A">
        <w:trPr>
          <w:trHeight w:hRule="exact" w:val="950"/>
        </w:trPr>
        <w:sdt>
          <w:sdtPr>
            <w:rPr>
              <w:caps/>
              <w:color w:val="000000" w:themeColor="text1"/>
            </w:rPr>
            <w:alias w:val="Factuur:"/>
            <w:tag w:val="Factuur:"/>
            <w:id w:val="-613294041"/>
            <w:placeholder>
              <w:docPart w:val="FAE2FEDE01644E08B532D21E297C8533"/>
            </w:placeholder>
            <w:temporary/>
            <w:showingPlcHdr/>
            <w15:appearance w15:val="hidden"/>
          </w:sdtPr>
          <w:sdtEndPr/>
          <w:sdtContent>
            <w:tc>
              <w:tcPr>
                <w:tcW w:w="7838" w:type="dxa"/>
                <w:hideMark/>
              </w:tcPr>
              <w:p w14:paraId="1DC48B95" w14:textId="77777777" w:rsidR="001649FA" w:rsidRPr="001649FA" w:rsidRDefault="001649FA" w:rsidP="003F140B">
                <w:pPr>
                  <w:rPr>
                    <w:caps/>
                    <w:color w:val="000000" w:themeColor="text1"/>
                  </w:rPr>
                </w:pPr>
                <w:r w:rsidRPr="001649FA">
                  <w:rPr>
                    <w:rFonts w:ascii="Franklin Gothic Book" w:eastAsia="Franklin Gothic Book" w:hAnsi="Franklin Gothic Book" w:cs="Franklin Gothic Book"/>
                    <w:color w:val="000000" w:themeColor="text1"/>
                    <w:sz w:val="52"/>
                    <w:szCs w:val="52"/>
                    <w:lang w:bidi="nl-NL"/>
                  </w:rPr>
                  <w:t>FACTUUR</w:t>
                </w:r>
              </w:p>
            </w:tc>
          </w:sdtContent>
        </w:sdt>
        <w:tc>
          <w:tcPr>
            <w:tcW w:w="2665" w:type="dxa"/>
          </w:tcPr>
          <w:p w14:paraId="182B99B7" w14:textId="77777777" w:rsidR="001649FA" w:rsidRPr="00881079" w:rsidRDefault="001649FA" w:rsidP="003F140B">
            <w:pPr>
              <w:rPr>
                <w:color w:val="000000" w:themeColor="text1"/>
              </w:rPr>
            </w:pPr>
            <w:r w:rsidRPr="00881079">
              <w:rPr>
                <w:noProof/>
                <w:color w:val="000000" w:themeColor="text1"/>
                <w:lang w:bidi="nl-NL"/>
              </w:rPr>
              <w:drawing>
                <wp:inline distT="0" distB="0" distL="0" distR="0" wp14:anchorId="47391B49" wp14:editId="74D888A6">
                  <wp:extent cx="1562400" cy="518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Afbeelding 201" descr="plaatsaanduiding voor logo"/>
                          <pic:cNvPicPr/>
                        </pic:nvPicPr>
                        <pic:blipFill>
                          <a:blip r:embed="rId10"/>
                          <a:stretch>
                            <a:fillRect/>
                          </a:stretch>
                        </pic:blipFill>
                        <pic:spPr>
                          <a:xfrm>
                            <a:off x="0" y="0"/>
                            <a:ext cx="1562400" cy="518400"/>
                          </a:xfrm>
                          <a:prstGeom prst="rect">
                            <a:avLst/>
                          </a:prstGeom>
                        </pic:spPr>
                      </pic:pic>
                    </a:graphicData>
                  </a:graphic>
                </wp:inline>
              </w:drawing>
            </w:r>
          </w:p>
        </w:tc>
      </w:tr>
      <w:tr w:rsidR="001E2FA5" w:rsidRPr="00881079" w14:paraId="71A384C4" w14:textId="77777777" w:rsidTr="00385B1A">
        <w:trPr>
          <w:trHeight w:hRule="exact" w:val="648"/>
        </w:trPr>
        <w:tc>
          <w:tcPr>
            <w:tcW w:w="7838" w:type="dxa"/>
            <w:hideMark/>
          </w:tcPr>
          <w:p w14:paraId="484AD1CC" w14:textId="77777777" w:rsidR="00AB3F70" w:rsidRDefault="00AB3F70" w:rsidP="00E37F9C">
            <w:pPr>
              <w:spacing w:line="276"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DATUM</w:t>
            </w:r>
          </w:p>
          <w:p w14:paraId="4EF4D855" w14:textId="2472F02A" w:rsidR="001E2FA5" w:rsidRPr="00881079" w:rsidRDefault="00BE3B8A" w:rsidP="00E37F9C">
            <w:pPr>
              <w:spacing w:line="276" w:lineRule="auto"/>
              <w:rPr>
                <w:rFonts w:ascii="Microsoft Sans Serif" w:hAnsi="Microsoft Sans Serif" w:cs="Microsoft Sans Serif"/>
                <w:color w:val="000000" w:themeColor="text1"/>
                <w:sz w:val="24"/>
                <w:szCs w:val="24"/>
              </w:rPr>
            </w:pPr>
            <w:r>
              <w:rPr>
                <w:rFonts w:ascii="Franklin Gothic Demi" w:hAnsi="Franklin Gothic Demi"/>
                <w:color w:val="000000" w:themeColor="text1"/>
                <w:sz w:val="24"/>
                <w:szCs w:val="24"/>
              </w:rPr>
              <w:t>&lt;</w:t>
            </w:r>
            <w:proofErr w:type="spellStart"/>
            <w:r>
              <w:rPr>
                <w:rFonts w:ascii="Franklin Gothic Demi" w:hAnsi="Franklin Gothic Demi"/>
                <w:color w:val="000000" w:themeColor="text1"/>
                <w:sz w:val="24"/>
                <w:szCs w:val="24"/>
              </w:rPr>
              <w:t>Today</w:t>
            </w:r>
            <w:proofErr w:type="spellEnd"/>
            <w:r>
              <w:rPr>
                <w:rFonts w:ascii="Franklin Gothic Demi" w:hAnsi="Franklin Gothic Demi"/>
                <w:color w:val="000000" w:themeColor="text1"/>
                <w:sz w:val="24"/>
                <w:szCs w:val="24"/>
              </w:rPr>
              <w:t>&gt;</w:t>
            </w:r>
          </w:p>
        </w:tc>
        <w:tc>
          <w:tcPr>
            <w:tcW w:w="2665" w:type="dxa"/>
          </w:tcPr>
          <w:p w14:paraId="05092D9A" w14:textId="77777777" w:rsidR="00AB3F70" w:rsidRDefault="00AB3F70" w:rsidP="003F140B">
            <w:pPr>
              <w:rPr>
                <w:rFonts w:ascii="Franklin Gothic Demi" w:hAnsi="Franklin Gothic Demi"/>
                <w:color w:val="000000" w:themeColor="text1"/>
                <w:sz w:val="24"/>
                <w:szCs w:val="24"/>
              </w:rPr>
            </w:pPr>
            <w:r>
              <w:rPr>
                <w:rFonts w:ascii="Franklin Gothic Demi" w:hAnsi="Franklin Gothic Demi"/>
                <w:color w:val="000000" w:themeColor="text1"/>
                <w:sz w:val="24"/>
                <w:szCs w:val="24"/>
              </w:rPr>
              <w:t>FACTUURNUMMER</w:t>
            </w:r>
          </w:p>
          <w:p w14:paraId="2AB80BA5" w14:textId="4C2711F6" w:rsidR="001E2FA5" w:rsidRPr="00881079" w:rsidRDefault="00AB3F70" w:rsidP="003F140B">
            <w:pPr>
              <w:rPr>
                <w:color w:val="000000" w:themeColor="text1"/>
                <w:sz w:val="24"/>
                <w:szCs w:val="24"/>
              </w:rPr>
            </w:pPr>
            <w:r>
              <w:rPr>
                <w:rFonts w:ascii="Franklin Gothic Demi" w:hAnsi="Franklin Gothic Demi"/>
                <w:color w:val="000000" w:themeColor="text1"/>
                <w:sz w:val="24"/>
                <w:szCs w:val="24"/>
              </w:rPr>
              <w:t>Nummer</w:t>
            </w:r>
          </w:p>
        </w:tc>
      </w:tr>
    </w:tbl>
    <w:p w14:paraId="29294C84" w14:textId="77777777" w:rsidR="000048A9" w:rsidRPr="000048A9" w:rsidRDefault="000048A9">
      <w:pPr>
        <w:rPr>
          <w:sz w:val="2"/>
        </w:rPr>
      </w:pPr>
    </w:p>
    <w:tbl>
      <w:tblPr>
        <w:tblStyle w:val="Totaletabel"/>
        <w:tblW w:w="10494"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2208"/>
        <w:gridCol w:w="1313"/>
        <w:gridCol w:w="2211"/>
        <w:gridCol w:w="2097"/>
        <w:gridCol w:w="2665"/>
      </w:tblGrid>
      <w:tr w:rsidR="00881079" w:rsidRPr="00881079" w14:paraId="7CBDAD65" w14:textId="77777777" w:rsidTr="00BE5D4D">
        <w:trPr>
          <w:trHeight w:hRule="exact" w:val="3845"/>
        </w:trPr>
        <w:tc>
          <w:tcPr>
            <w:tcW w:w="2208" w:type="dxa"/>
            <w:hideMark/>
          </w:tcPr>
          <w:p w14:paraId="4B27A376" w14:textId="234E4646" w:rsidR="0077536A"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Organisation.Name</w:t>
            </w:r>
            <w:proofErr w:type="spellEnd"/>
            <w:r w:rsidRPr="00BF4996">
              <w:rPr>
                <w:rFonts w:ascii="Microsoft Sans Serif" w:eastAsia="Microsoft Sans Serif" w:hAnsi="Microsoft Sans Serif" w:cs="Microsoft Sans Serif"/>
                <w:color w:val="000000" w:themeColor="text1"/>
                <w:sz w:val="20"/>
                <w:szCs w:val="20"/>
                <w:lang w:val="en-US" w:bidi="nl-NL"/>
              </w:rPr>
              <w:t>&gt;&lt;</w:t>
            </w:r>
            <w:proofErr w:type="spellStart"/>
            <w:r w:rsidRPr="00BF4996">
              <w:rPr>
                <w:rFonts w:ascii="Microsoft Sans Serif" w:eastAsia="Microsoft Sans Serif" w:hAnsi="Microsoft Sans Serif" w:cs="Microsoft Sans Serif"/>
                <w:color w:val="000000" w:themeColor="text1"/>
                <w:sz w:val="20"/>
                <w:szCs w:val="20"/>
                <w:lang w:val="en-US" w:bidi="nl-NL"/>
              </w:rPr>
              <w:t>Organisation.Address</w:t>
            </w:r>
            <w:proofErr w:type="spellEnd"/>
            <w:r w:rsidRPr="00BF4996">
              <w:rPr>
                <w:rFonts w:ascii="Microsoft Sans Serif" w:eastAsia="Microsoft Sans Serif" w:hAnsi="Microsoft Sans Serif" w:cs="Microsoft Sans Serif"/>
                <w:color w:val="000000" w:themeColor="text1"/>
                <w:sz w:val="20"/>
                <w:szCs w:val="20"/>
                <w:lang w:val="en-US" w:bidi="nl-NL"/>
              </w:rPr>
              <w:t>&gt;</w:t>
            </w:r>
          </w:p>
          <w:p w14:paraId="4AB6B3DE" w14:textId="561CAB9F" w:rsidR="0077536A"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Organisation.Postal</w:t>
            </w:r>
            <w:proofErr w:type="spellEnd"/>
            <w:r w:rsidRPr="00BF4996">
              <w:rPr>
                <w:rFonts w:ascii="Microsoft Sans Serif" w:eastAsia="Microsoft Sans Serif" w:hAnsi="Microsoft Sans Serif" w:cs="Microsoft Sans Serif"/>
                <w:color w:val="000000" w:themeColor="text1"/>
                <w:sz w:val="20"/>
                <w:szCs w:val="20"/>
                <w:lang w:val="en-US" w:bidi="nl-NL"/>
              </w:rPr>
              <w:t>&gt;</w:t>
            </w:r>
          </w:p>
          <w:p w14:paraId="6C6F5843" w14:textId="40C34677" w:rsidR="007052DE" w:rsidRPr="00BF4996" w:rsidRDefault="00BE3B8A" w:rsidP="00E37F9C">
            <w:pPr>
              <w:spacing w:line="312" w:lineRule="auto"/>
              <w:rPr>
                <w:rFonts w:ascii="Microsoft Sans Serif" w:eastAsia="Microsoft Sans Serif" w:hAnsi="Microsoft Sans Serif" w:cs="Microsoft Sans Serif"/>
                <w:color w:val="000000" w:themeColor="text1"/>
                <w:sz w:val="20"/>
                <w:szCs w:val="20"/>
                <w:lang w:val="en-US" w:bidi="nl-NL"/>
              </w:rPr>
            </w:pPr>
            <w:r w:rsidRPr="00BF4996">
              <w:rPr>
                <w:rFonts w:ascii="Microsoft Sans Serif" w:eastAsia="Microsoft Sans Serif" w:hAnsi="Microsoft Sans Serif" w:cs="Microsoft Sans Serif"/>
                <w:color w:val="000000" w:themeColor="text1"/>
                <w:sz w:val="20"/>
                <w:szCs w:val="20"/>
                <w:lang w:val="en-US" w:bidi="nl-NL"/>
              </w:rPr>
              <w:t>&lt;</w:t>
            </w:r>
            <w:proofErr w:type="spellStart"/>
            <w:r w:rsidRPr="00BF4996">
              <w:rPr>
                <w:rFonts w:ascii="Microsoft Sans Serif" w:eastAsia="Microsoft Sans Serif" w:hAnsi="Microsoft Sans Serif" w:cs="Microsoft Sans Serif"/>
                <w:color w:val="000000" w:themeColor="text1"/>
                <w:sz w:val="20"/>
                <w:szCs w:val="20"/>
                <w:lang w:val="en-US" w:bidi="nl-NL"/>
              </w:rPr>
              <w:t>Organisation.Phone</w:t>
            </w:r>
            <w:proofErr w:type="spellEnd"/>
            <w:r w:rsidRPr="00BF4996">
              <w:rPr>
                <w:rFonts w:ascii="Microsoft Sans Serif" w:eastAsia="Microsoft Sans Serif" w:hAnsi="Microsoft Sans Serif" w:cs="Microsoft Sans Serif"/>
                <w:color w:val="000000" w:themeColor="text1"/>
                <w:sz w:val="20"/>
                <w:szCs w:val="20"/>
                <w:lang w:val="en-US" w:bidi="nl-NL"/>
              </w:rPr>
              <w:t>&gt;&lt;</w:t>
            </w:r>
            <w:proofErr w:type="spellStart"/>
            <w:r w:rsidRPr="00BF4996">
              <w:rPr>
                <w:rFonts w:ascii="Microsoft Sans Serif" w:eastAsia="Microsoft Sans Serif" w:hAnsi="Microsoft Sans Serif" w:cs="Microsoft Sans Serif"/>
                <w:color w:val="000000" w:themeColor="text1"/>
                <w:sz w:val="20"/>
                <w:szCs w:val="20"/>
                <w:lang w:val="en-US" w:bidi="nl-NL"/>
              </w:rPr>
              <w:t>Organisation.Email</w:t>
            </w:r>
            <w:proofErr w:type="spellEnd"/>
            <w:r w:rsidRPr="00BF4996">
              <w:rPr>
                <w:rFonts w:ascii="Microsoft Sans Serif" w:eastAsia="Microsoft Sans Serif" w:hAnsi="Microsoft Sans Serif" w:cs="Microsoft Sans Serif"/>
                <w:color w:val="000000" w:themeColor="text1"/>
                <w:sz w:val="20"/>
                <w:szCs w:val="20"/>
                <w:lang w:val="en-US" w:bidi="nl-NL"/>
              </w:rPr>
              <w:t>&gt;</w:t>
            </w:r>
          </w:p>
        </w:tc>
        <w:tc>
          <w:tcPr>
            <w:tcW w:w="1313" w:type="dxa"/>
          </w:tcPr>
          <w:p w14:paraId="0699E21A" w14:textId="77777777" w:rsidR="007052DE" w:rsidRPr="00881079" w:rsidRDefault="00C8094F" w:rsidP="003F140B">
            <w:pPr>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Factuur aan:"/>
                <w:tag w:val="Factuur aan:"/>
                <w:id w:val="712619901"/>
                <w:placeholder>
                  <w:docPart w:val="3A5B96A798FB4A7DA27396562DF1B125"/>
                </w:placeholder>
                <w:temporary/>
                <w:showingPlcHdr/>
                <w15:appearance w15:val="hidden"/>
              </w:sdtPr>
              <w:sdtEndPr/>
              <w:sdtContent>
                <w:r w:rsidR="0077536A" w:rsidRPr="00881079">
                  <w:rPr>
                    <w:rFonts w:ascii="Franklin Gothic Demi" w:eastAsia="Franklin Gothic Demi" w:hAnsi="Franklin Gothic Demi" w:cs="Franklin Gothic Demi"/>
                    <w:color w:val="000000" w:themeColor="text1"/>
                    <w:sz w:val="24"/>
                    <w:szCs w:val="24"/>
                    <w:lang w:bidi="nl-NL"/>
                  </w:rPr>
                  <w:t>FACTUUR AAN:</w:t>
                </w:r>
              </w:sdtContent>
            </w:sdt>
          </w:p>
        </w:tc>
        <w:tc>
          <w:tcPr>
            <w:tcW w:w="2211" w:type="dxa"/>
          </w:tcPr>
          <w:p w14:paraId="5883B851" w14:textId="77777777" w:rsidR="0077536A"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de naam in:"/>
                <w:tag w:val="Voer de naam in:"/>
                <w:id w:val="596843693"/>
                <w:placeholder>
                  <w:docPart w:val="C89CE12FA7ED467DB84A5510738B0A01"/>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Naam</w:t>
                </w:r>
              </w:sdtContent>
            </w:sdt>
          </w:p>
          <w:p w14:paraId="5042D018" w14:textId="77777777" w:rsidR="0077536A"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bedrijfsnaam in:"/>
                <w:tag w:val="Voer bedrijfsnaam in:"/>
                <w:id w:val="-1327660344"/>
                <w:placeholder>
                  <w:docPart w:val="29F84A530C8041BFABF6322FEFDEFC61"/>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Bedrijfsnaa</w:t>
                </w:r>
                <w:r w:rsidR="0077536A">
                  <w:rPr>
                    <w:rFonts w:ascii="Microsoft Sans Serif" w:eastAsia="Microsoft Sans Serif" w:hAnsi="Microsoft Sans Serif" w:cs="Microsoft Sans Serif"/>
                    <w:color w:val="000000" w:themeColor="text1"/>
                    <w:sz w:val="20"/>
                    <w:szCs w:val="20"/>
                    <w:lang w:bidi="nl-NL"/>
                  </w:rPr>
                  <w:t>m</w:t>
                </w:r>
              </w:sdtContent>
            </w:sdt>
          </w:p>
          <w:p w14:paraId="2E360C4D" w14:textId="77777777" w:rsidR="0077536A"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adres in:"/>
                <w:tag w:val="Voer adres in:"/>
                <w:id w:val="1161659107"/>
                <w:placeholder>
                  <w:docPart w:val="A3510E2B63F14CB7AE7DC67317F896BB"/>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Adres</w:t>
                </w:r>
              </w:sdtContent>
            </w:sdt>
          </w:p>
          <w:p w14:paraId="6A82A8CE" w14:textId="77777777" w:rsidR="0077536A"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postcode en plaats in:"/>
                <w:tag w:val="Voer postcode en plaats in:"/>
                <w:id w:val="821245033"/>
                <w:placeholder>
                  <w:docPart w:val="DBF21937EE0F449B9C8F548140EE9DAA"/>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Postcode en plaats</w:t>
                </w:r>
              </w:sdtContent>
            </w:sdt>
          </w:p>
          <w:p w14:paraId="3192E7F0" w14:textId="77777777" w:rsidR="0077536A"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telefoonnummer in:"/>
                <w:tag w:val="Voer telefoonnummer in:"/>
                <w:id w:val="-2110803403"/>
                <w:placeholder>
                  <w:docPart w:val="F48ECEAE52AD45079C6A4506F8702643"/>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Telefoo</w:t>
                </w:r>
                <w:r w:rsidR="0077536A">
                  <w:rPr>
                    <w:rFonts w:ascii="Microsoft Sans Serif" w:eastAsia="Microsoft Sans Serif" w:hAnsi="Microsoft Sans Serif" w:cs="Microsoft Sans Serif"/>
                    <w:color w:val="000000" w:themeColor="text1"/>
                    <w:sz w:val="20"/>
                    <w:szCs w:val="20"/>
                    <w:lang w:bidi="nl-NL"/>
                  </w:rPr>
                  <w:t>n</w:t>
                </w:r>
              </w:sdtContent>
            </w:sdt>
          </w:p>
          <w:p w14:paraId="6BD8BAC0" w14:textId="77777777" w:rsidR="007052DE" w:rsidRPr="00881079" w:rsidRDefault="00C8094F" w:rsidP="000048A9">
            <w:pPr>
              <w:spacing w:line="312" w:lineRule="auto"/>
              <w:rPr>
                <w:color w:val="000000" w:themeColor="text1"/>
              </w:rPr>
            </w:pPr>
            <w:sdt>
              <w:sdtPr>
                <w:rPr>
                  <w:rFonts w:ascii="Microsoft Sans Serif" w:hAnsi="Microsoft Sans Serif" w:cs="Microsoft Sans Serif"/>
                  <w:color w:val="000000" w:themeColor="text1"/>
                  <w:szCs w:val="20"/>
                </w:rPr>
                <w:alias w:val="Klantnummer geadresseerde:"/>
                <w:tag w:val="Klantnummer geadresseerde:"/>
                <w:id w:val="-1581433713"/>
                <w:placeholder>
                  <w:docPart w:val="11BF9C4776084D0E92FD1B037B6C2D6D"/>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Klantnummer</w:t>
                </w:r>
                <w:r w:rsidR="0077536A">
                  <w:rPr>
                    <w:rFonts w:ascii="Microsoft Sans Serif" w:eastAsia="Microsoft Sans Serif" w:hAnsi="Microsoft Sans Serif" w:cs="Microsoft Sans Serif"/>
                    <w:color w:val="000000" w:themeColor="text1"/>
                    <w:sz w:val="20"/>
                    <w:szCs w:val="20"/>
                    <w:lang w:bidi="nl-NL"/>
                  </w:rPr>
                  <w:t>:</w:t>
                </w:r>
              </w:sdtContent>
            </w:sdt>
            <w:r w:rsidR="0077536A">
              <w:rPr>
                <w:rFonts w:ascii="Microsoft Sans Serif" w:eastAsia="Microsoft Sans Serif" w:hAnsi="Microsoft Sans Serif" w:cs="Microsoft Sans Serif"/>
                <w:color w:val="000000" w:themeColor="text1"/>
                <w:sz w:val="20"/>
                <w:szCs w:val="20"/>
                <w:lang w:bidi="nl-NL"/>
              </w:rPr>
              <w:t xml:space="preserve"> </w:t>
            </w:r>
            <w:sdt>
              <w:sdtPr>
                <w:rPr>
                  <w:rFonts w:ascii="Microsoft Sans Serif" w:hAnsi="Microsoft Sans Serif" w:cs="Microsoft Sans Serif"/>
                  <w:color w:val="000000" w:themeColor="text1"/>
                  <w:szCs w:val="20"/>
                </w:rPr>
                <w:alias w:val="Voer klantnummer in:"/>
                <w:tag w:val="Voer klantnummer in:"/>
                <w:id w:val="844357036"/>
                <w:placeholder>
                  <w:docPart w:val="CE2D7F082B2D41C4B0A17261C199A64D"/>
                </w:placeholder>
                <w:temporary/>
                <w:showingPlcHdr/>
                <w15:appearance w15:val="hidden"/>
              </w:sdtPr>
              <w:sdtEndPr/>
              <w:sdtContent>
                <w:r w:rsidR="0077536A">
                  <w:rPr>
                    <w:rFonts w:ascii="Microsoft Sans Serif" w:eastAsia="Microsoft Sans Serif" w:hAnsi="Microsoft Sans Serif" w:cs="Microsoft Sans Serif"/>
                    <w:color w:val="000000" w:themeColor="text1"/>
                    <w:sz w:val="20"/>
                    <w:szCs w:val="20"/>
                    <w:lang w:bidi="nl-NL"/>
                  </w:rPr>
                  <w:t>ID</w:t>
                </w:r>
              </w:sdtContent>
            </w:sdt>
          </w:p>
        </w:tc>
        <w:tc>
          <w:tcPr>
            <w:tcW w:w="2097" w:type="dxa"/>
          </w:tcPr>
          <w:p w14:paraId="74814C69" w14:textId="77777777" w:rsidR="007052DE" w:rsidRPr="00881079" w:rsidRDefault="00C8094F" w:rsidP="003F140B">
            <w:pPr>
              <w:rPr>
                <w:rFonts w:ascii="Microsoft Sans Serif" w:hAnsi="Microsoft Sans Serif" w:cs="Microsoft Sans Serif"/>
                <w:color w:val="000000" w:themeColor="text1"/>
                <w:sz w:val="24"/>
                <w:szCs w:val="24"/>
              </w:rPr>
            </w:pPr>
            <w:sdt>
              <w:sdtPr>
                <w:rPr>
                  <w:rFonts w:ascii="Franklin Gothic Demi" w:hAnsi="Franklin Gothic Demi"/>
                  <w:color w:val="000000" w:themeColor="text1"/>
                  <w:sz w:val="24"/>
                  <w:szCs w:val="24"/>
                </w:rPr>
                <w:alias w:val="Verzendadres:"/>
                <w:tag w:val="Verzendadres:"/>
                <w:id w:val="-603031972"/>
                <w:placeholder>
                  <w:docPart w:val="4B2E92827AC34CB38F350B2DAF13A97F"/>
                </w:placeholder>
                <w:temporary/>
                <w:showingPlcHdr/>
                <w15:appearance w15:val="hidden"/>
              </w:sdtPr>
              <w:sdtEndPr/>
              <w:sdtContent>
                <w:r w:rsidR="00ED4BBE" w:rsidRPr="00881079">
                  <w:rPr>
                    <w:rFonts w:ascii="Franklin Gothic Demi" w:eastAsia="Franklin Gothic Demi" w:hAnsi="Franklin Gothic Demi" w:cs="Franklin Gothic Demi"/>
                    <w:color w:val="000000" w:themeColor="text1"/>
                    <w:sz w:val="24"/>
                    <w:szCs w:val="24"/>
                    <w:lang w:bidi="nl-NL"/>
                  </w:rPr>
                  <w:t>VERZENDADRES:</w:t>
                </w:r>
              </w:sdtContent>
            </w:sdt>
          </w:p>
        </w:tc>
        <w:tc>
          <w:tcPr>
            <w:tcW w:w="2665" w:type="dxa"/>
          </w:tcPr>
          <w:p w14:paraId="1F5D514E" w14:textId="77777777" w:rsidR="007052DE"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de naam in:"/>
                <w:tag w:val="Voer de naam in:"/>
                <w:id w:val="983828651"/>
                <w:placeholder>
                  <w:docPart w:val="A206817D3BC14E95AEDEF72538BDA526"/>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Naam</w:t>
                </w:r>
              </w:sdtContent>
            </w:sdt>
          </w:p>
          <w:p w14:paraId="5A04EC3C" w14:textId="77777777" w:rsidR="007052DE"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bedrijfsnaam in:"/>
                <w:tag w:val="Voer bedrijfsnaam in:"/>
                <w:id w:val="160741091"/>
                <w:placeholder>
                  <w:docPart w:val="E73516EB9F174116B74CE33012CF7231"/>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Bedrijfsnaam</w:t>
                </w:r>
              </w:sdtContent>
            </w:sdt>
          </w:p>
          <w:p w14:paraId="09E79DE8" w14:textId="77777777" w:rsidR="007052DE"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adres in:"/>
                <w:tag w:val="Voer adres in:"/>
                <w:id w:val="-2144421840"/>
                <w:placeholder>
                  <w:docPart w:val="FE241D22149347ECB5B29F66D53AD2EE"/>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Adres</w:t>
                </w:r>
              </w:sdtContent>
            </w:sdt>
          </w:p>
          <w:sdt>
            <w:sdtPr>
              <w:rPr>
                <w:rFonts w:ascii="Microsoft Sans Serif" w:hAnsi="Microsoft Sans Serif" w:cs="Microsoft Sans Serif"/>
                <w:color w:val="000000" w:themeColor="text1"/>
                <w:szCs w:val="20"/>
              </w:rPr>
              <w:alias w:val="Voer postcode en plaats in:"/>
              <w:tag w:val="Voer postcode en plaats in:"/>
              <w:id w:val="2083021127"/>
              <w:placeholder>
                <w:docPart w:val="DBAF7145F6D641FC807DE9630EFF3C42"/>
              </w:placeholder>
              <w:temporary/>
              <w:showingPlcHdr/>
              <w15:appearance w15:val="hidden"/>
            </w:sdtPr>
            <w:sdtEndPr/>
            <w:sdtContent>
              <w:p w14:paraId="15A1742C" w14:textId="77777777" w:rsidR="007052DE" w:rsidRPr="00881079" w:rsidRDefault="00ED4BBE" w:rsidP="000048A9">
                <w:pPr>
                  <w:spacing w:line="312" w:lineRule="auto"/>
                  <w:rPr>
                    <w:rFonts w:ascii="Microsoft Sans Serif" w:hAnsi="Microsoft Sans Serif" w:cs="Microsoft Sans Serif"/>
                    <w:color w:val="000000" w:themeColor="text1"/>
                    <w:szCs w:val="20"/>
                  </w:rPr>
                </w:pPr>
                <w:r w:rsidRPr="00881079">
                  <w:rPr>
                    <w:rFonts w:ascii="Microsoft Sans Serif" w:eastAsia="Microsoft Sans Serif" w:hAnsi="Microsoft Sans Serif" w:cs="Microsoft Sans Serif"/>
                    <w:color w:val="000000" w:themeColor="text1"/>
                    <w:sz w:val="20"/>
                    <w:szCs w:val="20"/>
                    <w:lang w:bidi="nl-NL"/>
                  </w:rPr>
                  <w:t>Postcode en plaats</w:t>
                </w:r>
              </w:p>
            </w:sdtContent>
          </w:sdt>
          <w:p w14:paraId="6DF279DF" w14:textId="77777777" w:rsidR="007052DE" w:rsidRPr="00881079" w:rsidRDefault="00C8094F"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telefoonnummer in:"/>
                <w:tag w:val="Voer telefoonnummer in:"/>
                <w:id w:val="360636588"/>
                <w:placeholder>
                  <w:docPart w:val="E97D2979AA4B406782274E323F078F8F"/>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Telefoon</w:t>
                </w:r>
              </w:sdtContent>
            </w:sdt>
          </w:p>
          <w:p w14:paraId="0A3A6191" w14:textId="77777777" w:rsidR="007052DE" w:rsidRPr="00881079" w:rsidRDefault="00C8094F" w:rsidP="000048A9">
            <w:pPr>
              <w:spacing w:line="312" w:lineRule="auto"/>
              <w:rPr>
                <w:color w:val="000000" w:themeColor="text1"/>
                <w:sz w:val="24"/>
                <w:szCs w:val="24"/>
              </w:rPr>
            </w:pPr>
            <w:sdt>
              <w:sdtPr>
                <w:rPr>
                  <w:rFonts w:ascii="Microsoft Sans Serif" w:hAnsi="Microsoft Sans Serif" w:cs="Microsoft Sans Serif"/>
                  <w:color w:val="000000" w:themeColor="text1"/>
                  <w:szCs w:val="20"/>
                </w:rPr>
                <w:alias w:val="Klantnummer:"/>
                <w:tag w:val="Klantnummer:"/>
                <w:id w:val="-1348409119"/>
                <w:placeholder>
                  <w:docPart w:val="AE8B2578257F416BAD59954083BB157D"/>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Klantnummer</w:t>
                </w:r>
                <w:r w:rsidR="00ED4BBE">
                  <w:rPr>
                    <w:rFonts w:ascii="Microsoft Sans Serif" w:eastAsia="Microsoft Sans Serif" w:hAnsi="Microsoft Sans Serif" w:cs="Microsoft Sans Serif"/>
                    <w:color w:val="000000" w:themeColor="text1"/>
                    <w:sz w:val="20"/>
                    <w:szCs w:val="20"/>
                    <w:lang w:bidi="nl-NL"/>
                  </w:rPr>
                  <w:t>:</w:t>
                </w:r>
              </w:sdtContent>
            </w:sdt>
            <w:r w:rsidR="00ED4BBE">
              <w:rPr>
                <w:rFonts w:ascii="Microsoft Sans Serif" w:eastAsia="Microsoft Sans Serif" w:hAnsi="Microsoft Sans Serif" w:cs="Microsoft Sans Serif"/>
                <w:color w:val="000000" w:themeColor="text1"/>
                <w:sz w:val="20"/>
                <w:szCs w:val="20"/>
                <w:lang w:bidi="nl-NL"/>
              </w:rPr>
              <w:t xml:space="preserve"> </w:t>
            </w:r>
            <w:sdt>
              <w:sdtPr>
                <w:rPr>
                  <w:rFonts w:ascii="Microsoft Sans Serif" w:hAnsi="Microsoft Sans Serif" w:cs="Microsoft Sans Serif"/>
                  <w:color w:val="000000" w:themeColor="text1"/>
                  <w:szCs w:val="20"/>
                </w:rPr>
                <w:alias w:val="Voer klantnummer in:"/>
                <w:tag w:val="Voer klantnummer in:"/>
                <w:id w:val="-516625333"/>
                <w:placeholder>
                  <w:docPart w:val="5DA194DC96ED4D9197006A4B93F58926"/>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ID</w:t>
                </w:r>
              </w:sdtContent>
            </w:sdt>
          </w:p>
        </w:tc>
      </w:tr>
    </w:tbl>
    <w:tbl>
      <w:tblPr>
        <w:tblStyle w:val="Verkoopinformatie"/>
        <w:tblW w:w="5625" w:type="pct"/>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470"/>
        <w:gridCol w:w="1593"/>
        <w:gridCol w:w="1321"/>
        <w:gridCol w:w="2045"/>
        <w:gridCol w:w="83"/>
        <w:gridCol w:w="1527"/>
        <w:gridCol w:w="2123"/>
        <w:gridCol w:w="830"/>
        <w:gridCol w:w="447"/>
      </w:tblGrid>
      <w:tr w:rsidR="00486043" w14:paraId="7E2E3DE2" w14:textId="77777777" w:rsidTr="00AB3F70">
        <w:trPr>
          <w:cnfStyle w:val="100000000000" w:firstRow="1" w:lastRow="0" w:firstColumn="0" w:lastColumn="0" w:oddVBand="0" w:evenVBand="0" w:oddHBand="0" w:evenHBand="0" w:firstRowFirstColumn="0" w:firstRowLastColumn="0" w:lastRowFirstColumn="0" w:lastRowLastColumn="0"/>
          <w:trHeight w:val="355"/>
          <w:tblHeader/>
        </w:trPr>
        <w:tc>
          <w:tcPr>
            <w:tcW w:w="1472" w:type="dxa"/>
            <w:tcMar>
              <w:top w:w="288" w:type="dxa"/>
              <w:left w:w="115" w:type="dxa"/>
              <w:right w:w="115" w:type="dxa"/>
            </w:tcMar>
            <w:hideMark/>
          </w:tcPr>
          <w:bookmarkStart w:id="0" w:name="invoiceTable"/>
          <w:bookmarkStart w:id="1" w:name="_GoBack"/>
          <w:p w14:paraId="13B204F7" w14:textId="77777777" w:rsidR="003F140B" w:rsidRPr="00BE5D4D" w:rsidRDefault="00C8094F" w:rsidP="007720D1">
            <w:pPr>
              <w:rPr>
                <w:szCs w:val="15"/>
              </w:rPr>
            </w:pPr>
            <w:sdt>
              <w:sdtPr>
                <w:rPr>
                  <w:szCs w:val="15"/>
                </w:rPr>
                <w:alias w:val="Verkoper:"/>
                <w:tag w:val="Verkoper:"/>
                <w:id w:val="732423641"/>
                <w:placeholder>
                  <w:docPart w:val="D326236A3BF9438DAECF980D2E070E9F"/>
                </w:placeholder>
                <w:temporary/>
                <w:showingPlcHdr/>
                <w15:appearance w15:val="hidden"/>
              </w:sdtPr>
              <w:sdtEndPr/>
              <w:sdtContent>
                <w:r w:rsidR="00ED4BBE" w:rsidRPr="00BE5D4D">
                  <w:rPr>
                    <w:szCs w:val="15"/>
                    <w:lang w:bidi="nl-NL"/>
                  </w:rPr>
                  <w:t>VERKOPER</w:t>
                </w:r>
              </w:sdtContent>
            </w:sdt>
          </w:p>
        </w:tc>
        <w:tc>
          <w:tcPr>
            <w:tcW w:w="1596" w:type="dxa"/>
            <w:tcMar>
              <w:top w:w="288" w:type="dxa"/>
              <w:left w:w="115" w:type="dxa"/>
              <w:right w:w="115" w:type="dxa"/>
            </w:tcMar>
            <w:hideMark/>
          </w:tcPr>
          <w:p w14:paraId="2F752237" w14:textId="77777777" w:rsidR="003F140B" w:rsidRPr="00BE5D4D" w:rsidRDefault="00C8094F" w:rsidP="007720D1">
            <w:pPr>
              <w:rPr>
                <w:caps w:val="0"/>
                <w:szCs w:val="15"/>
              </w:rPr>
            </w:pPr>
            <w:sdt>
              <w:sdtPr>
                <w:rPr>
                  <w:szCs w:val="15"/>
                </w:rPr>
                <w:alias w:val="Functie:"/>
                <w:tag w:val="Functie:"/>
                <w:id w:val="-1627461314"/>
                <w:placeholder>
                  <w:docPart w:val="EA439C196514445B9A9A35FE490BA8C4"/>
                </w:placeholder>
                <w:temporary/>
                <w:showingPlcHdr/>
                <w15:appearance w15:val="hidden"/>
              </w:sdtPr>
              <w:sdtEndPr/>
              <w:sdtContent>
                <w:r w:rsidR="004B6EB3" w:rsidRPr="00BE5D4D">
                  <w:rPr>
                    <w:szCs w:val="15"/>
                    <w:lang w:bidi="nl-NL"/>
                  </w:rPr>
                  <w:t>Functie</w:t>
                </w:r>
              </w:sdtContent>
            </w:sdt>
          </w:p>
        </w:tc>
        <w:tc>
          <w:tcPr>
            <w:tcW w:w="1316" w:type="dxa"/>
            <w:tcMar>
              <w:top w:w="288" w:type="dxa"/>
              <w:left w:w="115" w:type="dxa"/>
              <w:right w:w="115" w:type="dxa"/>
            </w:tcMar>
          </w:tcPr>
          <w:p w14:paraId="3BAE7172" w14:textId="77777777" w:rsidR="003F140B" w:rsidRPr="00BE5D4D" w:rsidRDefault="00C8094F" w:rsidP="007720D1">
            <w:pPr>
              <w:rPr>
                <w:caps w:val="0"/>
                <w:szCs w:val="15"/>
              </w:rPr>
            </w:pPr>
            <w:sdt>
              <w:sdtPr>
                <w:rPr>
                  <w:szCs w:val="15"/>
                </w:rPr>
                <w:alias w:val="Verzendwijze:"/>
                <w:tag w:val="Verzendwijze:"/>
                <w:id w:val="-232390027"/>
                <w:placeholder>
                  <w:docPart w:val="06C354D2A4984CCAACB1F963A3D39F80"/>
                </w:placeholder>
                <w:temporary/>
                <w:showingPlcHdr/>
                <w15:appearance w15:val="hidden"/>
              </w:sdtPr>
              <w:sdtEndPr/>
              <w:sdtContent>
                <w:r w:rsidR="004B6EB3" w:rsidRPr="00BE5D4D">
                  <w:rPr>
                    <w:caps w:val="0"/>
                    <w:szCs w:val="15"/>
                    <w:lang w:bidi="nl-NL"/>
                  </w:rPr>
                  <w:t>VERZENDWIJZE</w:t>
                </w:r>
              </w:sdtContent>
            </w:sdt>
          </w:p>
        </w:tc>
        <w:tc>
          <w:tcPr>
            <w:tcW w:w="2128" w:type="dxa"/>
            <w:gridSpan w:val="2"/>
            <w:tcMar>
              <w:top w:w="288" w:type="dxa"/>
              <w:left w:w="115" w:type="dxa"/>
              <w:right w:w="115" w:type="dxa"/>
            </w:tcMar>
          </w:tcPr>
          <w:p w14:paraId="2E42F79C" w14:textId="77777777" w:rsidR="003F140B" w:rsidRPr="00BE5D4D" w:rsidRDefault="00C8094F" w:rsidP="007720D1">
            <w:pPr>
              <w:rPr>
                <w:szCs w:val="15"/>
              </w:rPr>
            </w:pPr>
            <w:sdt>
              <w:sdtPr>
                <w:rPr>
                  <w:szCs w:val="15"/>
                </w:rPr>
                <w:alias w:val="Leveringsvoorwaarden:"/>
                <w:tag w:val="Leveringsvoorwaarden:"/>
                <w:id w:val="1819528318"/>
                <w:placeholder>
                  <w:docPart w:val="8BE7281A0A024675A03BB9D30B41F1DA"/>
                </w:placeholder>
                <w:temporary/>
                <w:showingPlcHdr/>
                <w15:appearance w15:val="hidden"/>
              </w:sdtPr>
              <w:sdtEndPr/>
              <w:sdtContent>
                <w:r w:rsidR="004B6EB3" w:rsidRPr="00BE5D4D">
                  <w:rPr>
                    <w:szCs w:val="15"/>
                    <w:lang w:bidi="nl-NL"/>
                  </w:rPr>
                  <w:t>LEVERINGSvoorwaarden</w:t>
                </w:r>
              </w:sdtContent>
            </w:sdt>
          </w:p>
        </w:tc>
        <w:sdt>
          <w:sdtPr>
            <w:rPr>
              <w:szCs w:val="15"/>
            </w:rPr>
            <w:alias w:val="Leveringsdatum:"/>
            <w:tag w:val="Leveringsdatum:"/>
            <w:id w:val="-1871443635"/>
            <w:placeholder>
              <w:docPart w:val="7CC219EC571C451F813DAFC34C63897F"/>
            </w:placeholder>
            <w:temporary/>
            <w:showingPlcHdr/>
            <w15:appearance w15:val="hidden"/>
          </w:sdtPr>
          <w:sdtEndPr/>
          <w:sdtContent>
            <w:tc>
              <w:tcPr>
                <w:tcW w:w="1527" w:type="dxa"/>
                <w:tcMar>
                  <w:top w:w="288" w:type="dxa"/>
                  <w:left w:w="115" w:type="dxa"/>
                  <w:right w:w="115" w:type="dxa"/>
                </w:tcMar>
                <w:hideMark/>
              </w:tcPr>
              <w:p w14:paraId="5A21E34D" w14:textId="77777777" w:rsidR="003F140B" w:rsidRPr="00BE5D4D" w:rsidRDefault="004B6EB3" w:rsidP="007720D1">
                <w:pPr>
                  <w:rPr>
                    <w:caps w:val="0"/>
                    <w:szCs w:val="15"/>
                  </w:rPr>
                </w:pPr>
                <w:r w:rsidRPr="00BE5D4D">
                  <w:rPr>
                    <w:szCs w:val="15"/>
                    <w:lang w:bidi="nl-NL"/>
                  </w:rPr>
                  <w:t>leverings</w:t>
                </w:r>
                <w:r w:rsidRPr="00BE5D4D">
                  <w:rPr>
                    <w:caps w:val="0"/>
                    <w:szCs w:val="15"/>
                    <w:lang w:bidi="nl-NL"/>
                  </w:rPr>
                  <w:t>DATUM</w:t>
                </w:r>
              </w:p>
            </w:tc>
          </w:sdtContent>
        </w:sdt>
        <w:tc>
          <w:tcPr>
            <w:tcW w:w="2123" w:type="dxa"/>
            <w:tcMar>
              <w:top w:w="288" w:type="dxa"/>
              <w:left w:w="115" w:type="dxa"/>
              <w:right w:w="115" w:type="dxa"/>
            </w:tcMar>
          </w:tcPr>
          <w:p w14:paraId="6119F3B0" w14:textId="77777777" w:rsidR="003F140B" w:rsidRPr="00BE5D4D" w:rsidRDefault="00C8094F" w:rsidP="007720D1">
            <w:pPr>
              <w:rPr>
                <w:szCs w:val="15"/>
              </w:rPr>
            </w:pPr>
            <w:sdt>
              <w:sdtPr>
                <w:rPr>
                  <w:szCs w:val="15"/>
                </w:rPr>
                <w:alias w:val="Betalingsvoorwaarden:"/>
                <w:tag w:val="Betalingsvoorwaarden:"/>
                <w:id w:val="-1062409854"/>
                <w:placeholder>
                  <w:docPart w:val="E38B06D7617D45C49BF66A8B9809ACA2"/>
                </w:placeholder>
                <w:temporary/>
                <w:showingPlcHdr/>
                <w15:appearance w15:val="hidden"/>
              </w:sdtPr>
              <w:sdtEndPr/>
              <w:sdtContent>
                <w:r w:rsidR="004B6EB3" w:rsidRPr="00BE5D4D">
                  <w:rPr>
                    <w:szCs w:val="15"/>
                    <w:lang w:bidi="nl-NL"/>
                  </w:rPr>
                  <w:t>Betalingsvoorwaarden</w:t>
                </w:r>
              </w:sdtContent>
            </w:sdt>
          </w:p>
        </w:tc>
        <w:tc>
          <w:tcPr>
            <w:tcW w:w="1277" w:type="dxa"/>
            <w:gridSpan w:val="2"/>
            <w:tcMar>
              <w:top w:w="288" w:type="dxa"/>
              <w:left w:w="115" w:type="dxa"/>
              <w:right w:w="115" w:type="dxa"/>
            </w:tcMar>
            <w:hideMark/>
          </w:tcPr>
          <w:p w14:paraId="3BA6844C" w14:textId="77777777" w:rsidR="003F140B" w:rsidRPr="00BE5D4D" w:rsidRDefault="00C8094F" w:rsidP="007720D1">
            <w:pPr>
              <w:rPr>
                <w:szCs w:val="15"/>
              </w:rPr>
            </w:pPr>
            <w:sdt>
              <w:sdtPr>
                <w:rPr>
                  <w:szCs w:val="15"/>
                </w:rPr>
                <w:alias w:val="Vervaldatum:"/>
                <w:tag w:val="Vervaldatum:"/>
                <w:id w:val="623039144"/>
                <w:placeholder>
                  <w:docPart w:val="C6A3C731F5C344ADB5B5750DACB8ED74"/>
                </w:placeholder>
                <w:temporary/>
                <w:showingPlcHdr/>
                <w15:appearance w15:val="hidden"/>
              </w:sdtPr>
              <w:sdtEndPr/>
              <w:sdtContent>
                <w:r w:rsidR="004B6EB3" w:rsidRPr="00BE5D4D">
                  <w:rPr>
                    <w:szCs w:val="15"/>
                    <w:lang w:bidi="nl-NL"/>
                  </w:rPr>
                  <w:t>Vervaldatum</w:t>
                </w:r>
              </w:sdtContent>
            </w:sdt>
          </w:p>
        </w:tc>
      </w:tr>
      <w:tr w:rsidR="008927F8" w14:paraId="2D08E831" w14:textId="77777777" w:rsidTr="00AB3F70">
        <w:trPr>
          <w:trHeight w:val="355"/>
        </w:trPr>
        <w:tc>
          <w:tcPr>
            <w:tcW w:w="1472" w:type="dxa"/>
          </w:tcPr>
          <w:p w14:paraId="5BED4B68" w14:textId="17FAE83C" w:rsidR="00AB3F70" w:rsidRDefault="00BF4996" w:rsidP="008927F8">
            <w:pPr>
              <w:rPr>
                <w:rFonts w:ascii="Microsoft Sans Serif" w:eastAsia="Microsoft Sans Serif" w:hAnsi="Microsoft Sans Serif" w:cs="Microsoft Sans Serif"/>
                <w:sz w:val="16"/>
                <w:szCs w:val="16"/>
                <w:lang w:bidi="nl-NL"/>
              </w:rPr>
            </w:pPr>
            <w:r w:rsidRPr="00BF4996">
              <w:rPr>
                <w:rFonts w:ascii="Microsoft Sans Serif" w:eastAsia="Microsoft Sans Serif" w:hAnsi="Microsoft Sans Serif" w:cs="Microsoft Sans Serif"/>
                <w:sz w:val="16"/>
                <w:szCs w:val="16"/>
                <w:lang w:bidi="nl-NL"/>
              </w:rPr>
              <w:t>&lt;</w:t>
            </w:r>
            <w:proofErr w:type="spellStart"/>
            <w:r w:rsidRPr="00BF4996">
              <w:rPr>
                <w:rFonts w:ascii="Microsoft Sans Serif" w:eastAsia="Microsoft Sans Serif" w:hAnsi="Microsoft Sans Serif" w:cs="Microsoft Sans Serif"/>
                <w:sz w:val="16"/>
                <w:szCs w:val="16"/>
                <w:lang w:bidi="nl-NL"/>
              </w:rPr>
              <w:t>Invoice.Name</w:t>
            </w:r>
            <w:proofErr w:type="spellEnd"/>
            <w:r w:rsidRPr="00BF4996">
              <w:rPr>
                <w:rFonts w:ascii="Microsoft Sans Serif" w:eastAsia="Microsoft Sans Serif" w:hAnsi="Microsoft Sans Serif" w:cs="Microsoft Sans Serif"/>
                <w:sz w:val="16"/>
                <w:szCs w:val="16"/>
                <w:lang w:bidi="nl-NL"/>
              </w:rPr>
              <w:t>&gt;</w:t>
            </w:r>
          </w:p>
          <w:p w14:paraId="4F0904FB" w14:textId="1E166354" w:rsidR="008927F8" w:rsidRPr="00CC04E5" w:rsidRDefault="008927F8" w:rsidP="008927F8">
            <w:pPr>
              <w:rPr>
                <w:rFonts w:ascii="Microsoft Sans Serif" w:eastAsia="Microsoft Sans Serif" w:hAnsi="Microsoft Sans Serif" w:cs="Microsoft Sans Serif"/>
                <w:sz w:val="16"/>
                <w:szCs w:val="16"/>
                <w:lang w:bidi="nl-NL"/>
              </w:rPr>
            </w:pPr>
          </w:p>
        </w:tc>
        <w:tc>
          <w:tcPr>
            <w:tcW w:w="1596" w:type="dxa"/>
          </w:tcPr>
          <w:p w14:paraId="2810F105" w14:textId="03D6CFE5" w:rsidR="008927F8" w:rsidRPr="00CC04E5" w:rsidRDefault="00BF4996" w:rsidP="008927F8">
            <w:pPr>
              <w:rPr>
                <w:rFonts w:ascii="Microsoft Sans Serif" w:eastAsia="Microsoft Sans Serif" w:hAnsi="Microsoft Sans Serif" w:cs="Microsoft Sans Serif"/>
                <w:sz w:val="16"/>
                <w:szCs w:val="16"/>
                <w:lang w:bidi="nl-NL"/>
              </w:rPr>
            </w:pPr>
            <w:r w:rsidRPr="00BF4996">
              <w:rPr>
                <w:rFonts w:ascii="Microsoft Sans Serif" w:eastAsia="Microsoft Sans Serif" w:hAnsi="Microsoft Sans Serif" w:cs="Microsoft Sans Serif"/>
                <w:sz w:val="16"/>
                <w:szCs w:val="16"/>
                <w:lang w:bidi="nl-NL"/>
              </w:rPr>
              <w:t>&lt;</w:t>
            </w:r>
            <w:proofErr w:type="spellStart"/>
            <w:r w:rsidRPr="00BF4996">
              <w:rPr>
                <w:rFonts w:ascii="Microsoft Sans Serif" w:eastAsia="Microsoft Sans Serif" w:hAnsi="Microsoft Sans Serif" w:cs="Microsoft Sans Serif"/>
                <w:sz w:val="16"/>
                <w:szCs w:val="16"/>
                <w:lang w:bidi="nl-NL"/>
              </w:rPr>
              <w:t>Invoice.Amount</w:t>
            </w:r>
            <w:proofErr w:type="spellEnd"/>
            <w:r w:rsidRPr="00BF4996">
              <w:rPr>
                <w:rFonts w:ascii="Microsoft Sans Serif" w:eastAsia="Microsoft Sans Serif" w:hAnsi="Microsoft Sans Serif" w:cs="Microsoft Sans Serif"/>
                <w:sz w:val="16"/>
                <w:szCs w:val="16"/>
                <w:lang w:bidi="nl-NL"/>
              </w:rPr>
              <w:t>&gt;</w:t>
            </w:r>
          </w:p>
        </w:tc>
        <w:tc>
          <w:tcPr>
            <w:tcW w:w="1316" w:type="dxa"/>
          </w:tcPr>
          <w:p w14:paraId="2CFB0C82" w14:textId="7675A35B" w:rsidR="008927F8" w:rsidRDefault="00096F47" w:rsidP="008927F8">
            <w:pPr>
              <w:rPr>
                <w:rFonts w:ascii="Microsoft Sans Serif" w:hAnsi="Microsoft Sans Serif" w:cs="Microsoft Sans Serif"/>
              </w:rPr>
            </w:pPr>
            <w:r w:rsidRPr="00096F47">
              <w:rPr>
                <w:rFonts w:ascii="Microsoft Sans Serif" w:eastAsia="Microsoft Sans Serif" w:hAnsi="Microsoft Sans Serif" w:cs="Microsoft Sans Serif"/>
                <w:sz w:val="16"/>
                <w:szCs w:val="16"/>
                <w:lang w:bidi="nl-NL"/>
              </w:rPr>
              <w:t>&lt;</w:t>
            </w:r>
            <w:proofErr w:type="spellStart"/>
            <w:r w:rsidRPr="00096F47">
              <w:rPr>
                <w:rFonts w:ascii="Microsoft Sans Serif" w:eastAsia="Microsoft Sans Serif" w:hAnsi="Microsoft Sans Serif" w:cs="Microsoft Sans Serif"/>
                <w:sz w:val="16"/>
                <w:szCs w:val="16"/>
                <w:lang w:bidi="nl-NL"/>
              </w:rPr>
              <w:t>Invoice.Price</w:t>
            </w:r>
            <w:proofErr w:type="spellEnd"/>
            <w:r w:rsidRPr="00096F47">
              <w:rPr>
                <w:rFonts w:ascii="Microsoft Sans Serif" w:eastAsia="Microsoft Sans Serif" w:hAnsi="Microsoft Sans Serif" w:cs="Microsoft Sans Serif"/>
                <w:sz w:val="16"/>
                <w:szCs w:val="16"/>
                <w:lang w:bidi="nl-NL"/>
              </w:rPr>
              <w:t>&gt;</w:t>
            </w:r>
          </w:p>
        </w:tc>
        <w:tc>
          <w:tcPr>
            <w:tcW w:w="2045" w:type="dxa"/>
          </w:tcPr>
          <w:p w14:paraId="08769170" w14:textId="77777777" w:rsidR="00AB3F70" w:rsidRDefault="00AB3F70" w:rsidP="008927F8">
            <w:pPr>
              <w:rPr>
                <w:rFonts w:ascii="Microsoft Sans Serif" w:hAnsi="Microsoft Sans Serif" w:cs="Microsoft Sans Serif"/>
              </w:rPr>
            </w:pPr>
          </w:p>
          <w:p w14:paraId="361B99D7" w14:textId="0D4418C2" w:rsidR="008927F8" w:rsidRDefault="008927F8" w:rsidP="008927F8">
            <w:pPr>
              <w:rPr>
                <w:rFonts w:ascii="Microsoft Sans Serif" w:hAnsi="Microsoft Sans Serif" w:cs="Microsoft Sans Serif"/>
              </w:rPr>
            </w:pPr>
          </w:p>
        </w:tc>
        <w:tc>
          <w:tcPr>
            <w:tcW w:w="1610" w:type="dxa"/>
            <w:gridSpan w:val="2"/>
            <w:hideMark/>
          </w:tcPr>
          <w:p w14:paraId="5BE992F0" w14:textId="09990AD8" w:rsidR="008927F8" w:rsidRDefault="00AB3F70" w:rsidP="008927F8">
            <w:pPr>
              <w:rPr>
                <w:rFonts w:ascii="Microsoft Sans Serif" w:hAnsi="Microsoft Sans Serif" w:cs="Microsoft Sans Serif"/>
              </w:rPr>
            </w:pPr>
            <w:r>
              <w:rPr>
                <w:rFonts w:ascii="Microsoft Sans Serif" w:hAnsi="Microsoft Sans Serif" w:cs="Microsoft Sans Serif"/>
              </w:rPr>
              <w:t>Te betalen bij ontvangst</w:t>
            </w:r>
          </w:p>
        </w:tc>
        <w:tc>
          <w:tcPr>
            <w:tcW w:w="2953" w:type="dxa"/>
            <w:gridSpan w:val="2"/>
          </w:tcPr>
          <w:p w14:paraId="2692BD3C" w14:textId="77777777" w:rsidR="00AB3F70" w:rsidRDefault="00AB3F70" w:rsidP="008927F8">
            <w:pPr>
              <w:rPr>
                <w:rFonts w:ascii="Microsoft Sans Serif" w:hAnsi="Microsoft Sans Serif" w:cs="Microsoft Sans Serif"/>
              </w:rPr>
            </w:pPr>
          </w:p>
          <w:p w14:paraId="2AB6E61E" w14:textId="4F41B392" w:rsidR="008927F8" w:rsidRDefault="008927F8" w:rsidP="008927F8">
            <w:pPr>
              <w:rPr>
                <w:rFonts w:ascii="Microsoft Sans Serif" w:hAnsi="Microsoft Sans Serif" w:cs="Microsoft Sans Serif"/>
              </w:rPr>
            </w:pPr>
          </w:p>
        </w:tc>
        <w:tc>
          <w:tcPr>
            <w:tcW w:w="447" w:type="dxa"/>
          </w:tcPr>
          <w:p w14:paraId="4F033E50" w14:textId="77777777" w:rsidR="00AB3F70" w:rsidRDefault="00AB3F70" w:rsidP="008927F8">
            <w:pPr>
              <w:rPr>
                <w:rFonts w:ascii="Microsoft Sans Serif" w:hAnsi="Microsoft Sans Serif" w:cs="Microsoft Sans Serif"/>
              </w:rPr>
            </w:pPr>
          </w:p>
          <w:p w14:paraId="45A6DA13" w14:textId="66726E6D" w:rsidR="008927F8" w:rsidRDefault="008927F8" w:rsidP="008927F8">
            <w:pPr>
              <w:rPr>
                <w:rFonts w:ascii="Microsoft Sans Serif" w:hAnsi="Microsoft Sans Serif" w:cs="Microsoft Sans Serif"/>
              </w:rPr>
            </w:pPr>
          </w:p>
        </w:tc>
      </w:tr>
    </w:tbl>
    <w:tbl>
      <w:tblPr>
        <w:tblStyle w:val="Inhoudstabel"/>
        <w:tblW w:w="5006" w:type="pct"/>
        <w:tblLook w:val="0420" w:firstRow="1" w:lastRow="0" w:firstColumn="0" w:lastColumn="0" w:noHBand="0"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185"/>
        <w:gridCol w:w="1513"/>
        <w:gridCol w:w="2435"/>
        <w:gridCol w:w="1929"/>
        <w:gridCol w:w="1322"/>
        <w:gridCol w:w="1806"/>
      </w:tblGrid>
      <w:tr w:rsidR="00FA0614" w14:paraId="1AB1059B" w14:textId="77777777" w:rsidTr="00BF4996">
        <w:trPr>
          <w:cnfStyle w:val="100000000000" w:firstRow="1" w:lastRow="0" w:firstColumn="0" w:lastColumn="0" w:oddVBand="0" w:evenVBand="0" w:oddHBand="0" w:evenHBand="0" w:firstRowFirstColumn="0" w:firstRowLastColumn="0" w:lastRowFirstColumn="0" w:lastRowLastColumn="0"/>
          <w:trHeight w:val="346"/>
          <w:tblHeader/>
        </w:trPr>
        <w:tc>
          <w:tcPr>
            <w:tcW w:w="1185" w:type="dxa"/>
            <w:tcMar>
              <w:top w:w="202" w:type="dxa"/>
              <w:left w:w="115" w:type="dxa"/>
              <w:right w:w="115" w:type="dxa"/>
            </w:tcMar>
            <w:hideMark/>
          </w:tcPr>
          <w:bookmarkEnd w:id="0"/>
          <w:bookmarkEnd w:id="1"/>
          <w:p w14:paraId="49C058BF" w14:textId="77777777" w:rsidR="003F140B" w:rsidRDefault="00C8094F" w:rsidP="00FA0614">
            <w:pPr>
              <w:rPr>
                <w:caps w:val="0"/>
              </w:rPr>
            </w:pPr>
            <w:sdt>
              <w:sdtPr>
                <w:alias w:val="Aantal:"/>
                <w:tag w:val="Aantal:"/>
                <w:id w:val="871653143"/>
                <w:placeholder>
                  <w:docPart w:val="7C054EC25AFA4437BC8C71C2B8678FF3"/>
                </w:placeholder>
                <w:temporary/>
                <w:showingPlcHdr/>
                <w15:appearance w15:val="hidden"/>
              </w:sdtPr>
              <w:sdtEndPr/>
              <w:sdtContent>
                <w:r w:rsidR="004B6EB3">
                  <w:rPr>
                    <w:lang w:bidi="nl-NL"/>
                  </w:rPr>
                  <w:t>Aantal</w:t>
                </w:r>
              </w:sdtContent>
            </w:sdt>
          </w:p>
        </w:tc>
        <w:sdt>
          <w:sdtPr>
            <w:alias w:val="artikelnr.:"/>
            <w:tag w:val="artikelnr.:"/>
            <w:id w:val="-1351489722"/>
            <w:placeholder>
              <w:docPart w:val="D1C1717F377047BB83F07823BA3BECB9"/>
            </w:placeholder>
            <w:temporary/>
            <w:showingPlcHdr/>
            <w15:appearance w15:val="hidden"/>
          </w:sdtPr>
          <w:sdtEndPr/>
          <w:sdtContent>
            <w:tc>
              <w:tcPr>
                <w:tcW w:w="1513" w:type="dxa"/>
                <w:tcMar>
                  <w:top w:w="202" w:type="dxa"/>
                  <w:left w:w="115" w:type="dxa"/>
                  <w:right w:w="115" w:type="dxa"/>
                </w:tcMar>
              </w:tcPr>
              <w:p w14:paraId="73197305" w14:textId="77777777" w:rsidR="003F140B" w:rsidRDefault="004B6EB3" w:rsidP="00FA0614">
                <w:r>
                  <w:rPr>
                    <w:lang w:bidi="nl-NL"/>
                  </w:rPr>
                  <w:t>artikelnr.</w:t>
                </w:r>
              </w:p>
            </w:tc>
          </w:sdtContent>
        </w:sdt>
        <w:sdt>
          <w:sdtPr>
            <w:alias w:val="Omschrijving:"/>
            <w:tag w:val="Omschrijving:"/>
            <w:id w:val="-557866206"/>
            <w:placeholder>
              <w:docPart w:val="4EC2B8A200144768A1C5FF67EBF06B6A"/>
            </w:placeholder>
            <w:temporary/>
            <w:showingPlcHdr/>
            <w15:appearance w15:val="hidden"/>
          </w:sdtPr>
          <w:sdtEndPr/>
          <w:sdtContent>
            <w:tc>
              <w:tcPr>
                <w:tcW w:w="2435" w:type="dxa"/>
                <w:tcMar>
                  <w:top w:w="202" w:type="dxa"/>
                  <w:left w:w="115" w:type="dxa"/>
                  <w:right w:w="115" w:type="dxa"/>
                </w:tcMar>
                <w:hideMark/>
              </w:tcPr>
              <w:p w14:paraId="325E8CA4" w14:textId="77777777" w:rsidR="003F140B" w:rsidRDefault="004B6EB3" w:rsidP="00FA0614">
                <w:pPr>
                  <w:rPr>
                    <w:caps w:val="0"/>
                  </w:rPr>
                </w:pPr>
                <w:r>
                  <w:rPr>
                    <w:lang w:bidi="nl-NL"/>
                  </w:rPr>
                  <w:t>Omschrijving</w:t>
                </w:r>
              </w:p>
            </w:tc>
          </w:sdtContent>
        </w:sdt>
        <w:sdt>
          <w:sdtPr>
            <w:alias w:val="Eenheidsprijs:"/>
            <w:tag w:val="Eenheidsprijs:"/>
            <w:id w:val="1559898549"/>
            <w:placeholder>
              <w:docPart w:val="8C3D08E00BCB4EF8A4F54DFEA1C3057B"/>
            </w:placeholder>
            <w:showingPlcHdr/>
            <w15:appearance w15:val="hidden"/>
          </w:sdtPr>
          <w:sdtEndPr/>
          <w:sdtContent>
            <w:tc>
              <w:tcPr>
                <w:tcW w:w="1929" w:type="dxa"/>
                <w:tcMar>
                  <w:top w:w="202" w:type="dxa"/>
                  <w:left w:w="115" w:type="dxa"/>
                  <w:right w:w="115" w:type="dxa"/>
                </w:tcMar>
              </w:tcPr>
              <w:p w14:paraId="704632F0" w14:textId="77777777" w:rsidR="003F140B" w:rsidRDefault="004B6EB3" w:rsidP="00FA0614">
                <w:r>
                  <w:rPr>
                    <w:lang w:bidi="nl-NL"/>
                  </w:rPr>
                  <w:t>eenheidsprijs</w:t>
                </w:r>
              </w:p>
            </w:tc>
          </w:sdtContent>
        </w:sdt>
        <w:sdt>
          <w:sdtPr>
            <w:alias w:val="Korting:"/>
            <w:tag w:val="Korting:"/>
            <w:id w:val="667450017"/>
            <w:placeholder>
              <w:docPart w:val="99DBD76DF32E4989B9D9A2E8BC22A45A"/>
            </w:placeholder>
            <w:temporary/>
            <w:showingPlcHdr/>
            <w15:appearance w15:val="hidden"/>
          </w:sdtPr>
          <w:sdtEndPr/>
          <w:sdtContent>
            <w:tc>
              <w:tcPr>
                <w:tcW w:w="1322" w:type="dxa"/>
                <w:tcMar>
                  <w:top w:w="202" w:type="dxa"/>
                  <w:left w:w="115" w:type="dxa"/>
                  <w:right w:w="115" w:type="dxa"/>
                </w:tcMar>
                <w:hideMark/>
              </w:tcPr>
              <w:p w14:paraId="501D0657" w14:textId="77777777" w:rsidR="003F140B" w:rsidRDefault="004B6EB3" w:rsidP="007720D1">
                <w:r w:rsidRPr="007720D1">
                  <w:rPr>
                    <w:lang w:bidi="nl-NL"/>
                  </w:rPr>
                  <w:t>korting</w:t>
                </w:r>
              </w:p>
            </w:tc>
          </w:sdtContent>
        </w:sdt>
        <w:sdt>
          <w:sdtPr>
            <w:alias w:val="Regeltotaal:"/>
            <w:tag w:val="Regeltotaal:"/>
            <w:id w:val="1255787571"/>
            <w:placeholder>
              <w:docPart w:val="01C5B016542440A4B4DCC80A8D0AF2E2"/>
            </w:placeholder>
            <w:temporary/>
            <w:showingPlcHdr/>
            <w15:appearance w15:val="hidden"/>
          </w:sdtPr>
          <w:sdtEndPr/>
          <w:sdtContent>
            <w:tc>
              <w:tcPr>
                <w:tcW w:w="1806" w:type="dxa"/>
                <w:tcMar>
                  <w:top w:w="202" w:type="dxa"/>
                  <w:left w:w="115" w:type="dxa"/>
                  <w:right w:w="115" w:type="dxa"/>
                </w:tcMar>
                <w:hideMark/>
              </w:tcPr>
              <w:p w14:paraId="048919D7" w14:textId="77777777" w:rsidR="003F140B" w:rsidRDefault="004B6EB3" w:rsidP="007720D1">
                <w:r w:rsidRPr="007720D1">
                  <w:rPr>
                    <w:lang w:bidi="nl-NL"/>
                  </w:rPr>
                  <w:t>Regeltotaal</w:t>
                </w:r>
              </w:p>
            </w:tc>
          </w:sdtContent>
        </w:sdt>
      </w:tr>
      <w:tr w:rsidR="00FA0614" w14:paraId="52CA4A42"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1430BD24" w14:textId="77777777" w:rsidR="00FA0614" w:rsidRDefault="00C8094F" w:rsidP="00FA0614">
            <w:sdt>
              <w:sdtPr>
                <w:alias w:val="Voer product in:"/>
                <w:tag w:val="Voer product in:"/>
                <w:id w:val="-1241629285"/>
                <w:placeholder>
                  <w:docPart w:val="BC9FD9BD01844CE49669A022FF2057B0"/>
                </w:placeholder>
                <w:temporary/>
                <w:showingPlcHdr/>
                <w15:appearance w15:val="hidden"/>
              </w:sdtPr>
              <w:sdtEndPr/>
              <w:sdtContent>
                <w:r w:rsidR="00FA0614">
                  <w:rPr>
                    <w:lang w:bidi="nl-NL"/>
                  </w:rPr>
                  <w:t>Product</w:t>
                </w:r>
              </w:sdtContent>
            </w:sdt>
          </w:p>
        </w:tc>
        <w:tc>
          <w:tcPr>
            <w:tcW w:w="1513" w:type="dxa"/>
          </w:tcPr>
          <w:p w14:paraId="2CD4B98A" w14:textId="77777777" w:rsidR="00FA0614" w:rsidRDefault="00FA0614" w:rsidP="00FA0614"/>
        </w:tc>
        <w:sdt>
          <w:sdtPr>
            <w:alias w:val="Voer productomschrijving in:"/>
            <w:tag w:val="Voer productomschrijving in:"/>
            <w:id w:val="-748188396"/>
            <w:placeholder>
              <w:docPart w:val="C0C787CC725F4C579A81E4558957A19F"/>
            </w:placeholder>
            <w:temporary/>
            <w:showingPlcHdr/>
            <w15:appearance w15:val="hidden"/>
          </w:sdtPr>
          <w:sdtEndPr/>
          <w:sdtContent>
            <w:tc>
              <w:tcPr>
                <w:tcW w:w="2435" w:type="dxa"/>
              </w:tcPr>
              <w:p w14:paraId="77DEA418" w14:textId="77777777" w:rsidR="00FA0614" w:rsidRDefault="00FA0614" w:rsidP="00FA0614">
                <w:pPr>
                  <w:rPr>
                    <w:caps/>
                  </w:rPr>
                </w:pPr>
                <w:r>
                  <w:rPr>
                    <w:lang w:bidi="nl-NL"/>
                  </w:rPr>
                  <w:t>Productomschrijving</w:t>
                </w:r>
              </w:p>
            </w:tc>
          </w:sdtContent>
        </w:sdt>
        <w:tc>
          <w:tcPr>
            <w:tcW w:w="1929" w:type="dxa"/>
          </w:tcPr>
          <w:p w14:paraId="334A1911" w14:textId="77777777" w:rsidR="00FA0614" w:rsidRDefault="00FA0614" w:rsidP="00FA0614"/>
        </w:tc>
        <w:tc>
          <w:tcPr>
            <w:tcW w:w="1322" w:type="dxa"/>
          </w:tcPr>
          <w:p w14:paraId="3CB06DD4" w14:textId="77777777" w:rsidR="00FA0614" w:rsidRDefault="00C8094F" w:rsidP="00FA0614">
            <w:sdt>
              <w:sdtPr>
                <w:alias w:val="€:"/>
                <w:tag w:val="€:"/>
                <w:id w:val="-879777913"/>
                <w:placeholder>
                  <w:docPart w:val="F69123462A974102A24C956E21902731"/>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95301733"/>
                <w:placeholder>
                  <w:docPart w:val="BE59CB0BED6D43F794F7D4137D5CE542"/>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577230E3" w14:textId="77777777" w:rsidR="00FA0614" w:rsidRDefault="00C8094F" w:rsidP="00FA0614">
            <w:sdt>
              <w:sdtPr>
                <w:alias w:val="€:"/>
                <w:tag w:val="€:"/>
                <w:id w:val="-1144576266"/>
                <w:placeholder>
                  <w:docPart w:val="0E522AE87D9549BFA1FEB466003062B5"/>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6489690"/>
                <w:placeholder>
                  <w:docPart w:val="8E8A3AEB8F714AB7B359311CC7677F04"/>
                </w:placeholder>
                <w:temporary/>
                <w:showingPlcHdr/>
                <w15:appearance w15:val="hidden"/>
              </w:sdtPr>
              <w:sdtEndPr/>
              <w:sdtContent>
                <w:r w:rsidR="00FA0614" w:rsidRPr="00CF2287">
                  <w:rPr>
                    <w:lang w:bidi="nl-NL"/>
                  </w:rPr>
                  <w:t>B</w:t>
                </w:r>
                <w:r w:rsidR="00FA0614">
                  <w:rPr>
                    <w:lang w:bidi="nl-NL"/>
                  </w:rPr>
                  <w:t>edrag</w:t>
                </w:r>
              </w:sdtContent>
            </w:sdt>
          </w:p>
        </w:tc>
      </w:tr>
      <w:tr w:rsidR="00FA0614" w14:paraId="641EDE0A"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358F9EFE" w14:textId="77777777" w:rsidR="00FA0614" w:rsidRDefault="00C8094F" w:rsidP="00FA0614">
            <w:sdt>
              <w:sdtPr>
                <w:alias w:val="Voer product in:"/>
                <w:tag w:val="Voer product in:"/>
                <w:id w:val="-876004949"/>
                <w:placeholder>
                  <w:docPart w:val="210807C571E04824AB2180381627132C"/>
                </w:placeholder>
                <w:temporary/>
                <w:showingPlcHdr/>
                <w15:appearance w15:val="hidden"/>
              </w:sdtPr>
              <w:sdtEndPr/>
              <w:sdtContent>
                <w:r w:rsidR="00FA0614">
                  <w:rPr>
                    <w:lang w:bidi="nl-NL"/>
                  </w:rPr>
                  <w:t>Product</w:t>
                </w:r>
              </w:sdtContent>
            </w:sdt>
          </w:p>
        </w:tc>
        <w:tc>
          <w:tcPr>
            <w:tcW w:w="1513" w:type="dxa"/>
          </w:tcPr>
          <w:p w14:paraId="61D34805" w14:textId="77777777" w:rsidR="00FA0614" w:rsidRDefault="00FA0614" w:rsidP="00FA0614"/>
        </w:tc>
        <w:sdt>
          <w:sdtPr>
            <w:alias w:val="Voer productomschrijving in:"/>
            <w:tag w:val="Voer productomschrijving in:"/>
            <w:id w:val="1392074568"/>
            <w:placeholder>
              <w:docPart w:val="3D751F0F20FB44DBA5A64EF3E5959A39"/>
            </w:placeholder>
            <w:temporary/>
            <w:showingPlcHdr/>
            <w15:appearance w15:val="hidden"/>
          </w:sdtPr>
          <w:sdtEndPr/>
          <w:sdtContent>
            <w:tc>
              <w:tcPr>
                <w:tcW w:w="2435" w:type="dxa"/>
              </w:tcPr>
              <w:p w14:paraId="017EC82E" w14:textId="77777777" w:rsidR="00FA0614" w:rsidRDefault="00FA0614" w:rsidP="00FA0614">
                <w:pPr>
                  <w:rPr>
                    <w:caps/>
                  </w:rPr>
                </w:pPr>
                <w:r>
                  <w:rPr>
                    <w:lang w:bidi="nl-NL"/>
                  </w:rPr>
                  <w:t>Productomschrijving</w:t>
                </w:r>
              </w:p>
            </w:tc>
          </w:sdtContent>
        </w:sdt>
        <w:tc>
          <w:tcPr>
            <w:tcW w:w="1929" w:type="dxa"/>
          </w:tcPr>
          <w:p w14:paraId="77D23073" w14:textId="77777777" w:rsidR="00FA0614" w:rsidRDefault="00FA0614" w:rsidP="00FA0614"/>
        </w:tc>
        <w:tc>
          <w:tcPr>
            <w:tcW w:w="1322" w:type="dxa"/>
          </w:tcPr>
          <w:p w14:paraId="55999E45" w14:textId="77777777" w:rsidR="00FA0614" w:rsidRDefault="00C8094F" w:rsidP="00FA0614">
            <w:sdt>
              <w:sdtPr>
                <w:alias w:val="€:"/>
                <w:tag w:val="€:"/>
                <w:id w:val="-630163586"/>
                <w:placeholder>
                  <w:docPart w:val="5AF24C0C61484A19B4F7E23DDEE175A2"/>
                </w:placeholder>
                <w:temporary/>
                <w:showingPlcHdr/>
                <w15:appearance w15:val="hidden"/>
              </w:sdtPr>
              <w:sdtEndPr/>
              <w:sdtContent>
                <w:r w:rsidR="00FA0614">
                  <w:rPr>
                    <w:lang w:bidi="nl-NL"/>
                  </w:rPr>
                  <w:t>€</w:t>
                </w:r>
              </w:sdtContent>
            </w:sdt>
            <w:r w:rsidR="00BE5D4D">
              <w:t xml:space="preserve"> </w:t>
            </w:r>
            <w:sdt>
              <w:sdtPr>
                <w:alias w:val="Voer bedrag in:"/>
                <w:tag w:val="Voer bedrag in:"/>
                <w:id w:val="2010331131"/>
                <w:placeholder>
                  <w:docPart w:val="AF90F5C3DB7A46BC9BDBB4BF7EDF62ED"/>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01599111" w14:textId="77777777" w:rsidR="00FA0614" w:rsidRDefault="00C8094F" w:rsidP="00FA0614">
            <w:sdt>
              <w:sdtPr>
                <w:alias w:val="€:"/>
                <w:tag w:val="€:"/>
                <w:id w:val="77031652"/>
                <w:placeholder>
                  <w:docPart w:val="3726C156FA4A4DC5B5532B35F70820E9"/>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378200312"/>
                <w:placeholder>
                  <w:docPart w:val="5C65D6F80ADA45569C1DC0FD478E820C"/>
                </w:placeholder>
                <w:temporary/>
                <w:showingPlcHdr/>
                <w15:appearance w15:val="hidden"/>
              </w:sdtPr>
              <w:sdtEndPr/>
              <w:sdtContent>
                <w:r w:rsidR="00FA0614" w:rsidRPr="00CF2287">
                  <w:rPr>
                    <w:lang w:bidi="nl-NL"/>
                  </w:rPr>
                  <w:t>B</w:t>
                </w:r>
                <w:r w:rsidR="00FA0614">
                  <w:rPr>
                    <w:lang w:bidi="nl-NL"/>
                  </w:rPr>
                  <w:t>edrag</w:t>
                </w:r>
              </w:sdtContent>
            </w:sdt>
          </w:p>
        </w:tc>
      </w:tr>
      <w:tr w:rsidR="00BE5D4D" w14:paraId="462E64C9"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0F390D90" w14:textId="77777777" w:rsidR="00BE5D4D" w:rsidRDefault="00C8094F" w:rsidP="00BE5D4D">
            <w:sdt>
              <w:sdtPr>
                <w:alias w:val="Voer product in:"/>
                <w:tag w:val="Voer product in:"/>
                <w:id w:val="-109900052"/>
                <w:placeholder>
                  <w:docPart w:val="C3DCE963D0AE48108EE1470E1F9DA1AD"/>
                </w:placeholder>
                <w:temporary/>
                <w:showingPlcHdr/>
                <w15:appearance w15:val="hidden"/>
              </w:sdtPr>
              <w:sdtEndPr/>
              <w:sdtContent>
                <w:r w:rsidR="00BE5D4D">
                  <w:rPr>
                    <w:lang w:bidi="nl-NL"/>
                  </w:rPr>
                  <w:t>Product</w:t>
                </w:r>
              </w:sdtContent>
            </w:sdt>
          </w:p>
        </w:tc>
        <w:tc>
          <w:tcPr>
            <w:tcW w:w="1513" w:type="dxa"/>
          </w:tcPr>
          <w:p w14:paraId="1ACA09C8" w14:textId="77777777" w:rsidR="00BE5D4D" w:rsidRDefault="00BE5D4D" w:rsidP="00BE5D4D"/>
        </w:tc>
        <w:sdt>
          <w:sdtPr>
            <w:alias w:val="Voer productomschrijving in:"/>
            <w:tag w:val="Voer productomschrijving in:"/>
            <w:id w:val="595366949"/>
            <w:placeholder>
              <w:docPart w:val="EB8DD42319614353AA65BD097680DB43"/>
            </w:placeholder>
            <w:temporary/>
            <w:showingPlcHdr/>
            <w15:appearance w15:val="hidden"/>
          </w:sdtPr>
          <w:sdtEndPr/>
          <w:sdtContent>
            <w:tc>
              <w:tcPr>
                <w:tcW w:w="2435" w:type="dxa"/>
              </w:tcPr>
              <w:p w14:paraId="53E60789" w14:textId="77777777" w:rsidR="00BE5D4D" w:rsidRDefault="00BE5D4D" w:rsidP="00BE5D4D">
                <w:pPr>
                  <w:rPr>
                    <w:caps/>
                  </w:rPr>
                </w:pPr>
                <w:r>
                  <w:rPr>
                    <w:lang w:bidi="nl-NL"/>
                  </w:rPr>
                  <w:t>Productomschrijving</w:t>
                </w:r>
              </w:p>
            </w:tc>
          </w:sdtContent>
        </w:sdt>
        <w:tc>
          <w:tcPr>
            <w:tcW w:w="1929" w:type="dxa"/>
          </w:tcPr>
          <w:p w14:paraId="3ABBF05B" w14:textId="77777777" w:rsidR="00BE5D4D" w:rsidRDefault="00BE5D4D" w:rsidP="00BE5D4D"/>
        </w:tc>
        <w:tc>
          <w:tcPr>
            <w:tcW w:w="1322" w:type="dxa"/>
          </w:tcPr>
          <w:p w14:paraId="5700A7E0" w14:textId="77777777" w:rsidR="00BE5D4D" w:rsidRDefault="00C8094F" w:rsidP="00BE5D4D">
            <w:sdt>
              <w:sdtPr>
                <w:alias w:val="€:"/>
                <w:tag w:val="€:"/>
                <w:id w:val="1084190802"/>
                <w:placeholder>
                  <w:docPart w:val="3100999C6A314C83AF9F9D51B119423B"/>
                </w:placeholder>
                <w:temporary/>
                <w:showingPlcHdr/>
                <w15:appearance w15:val="hidden"/>
              </w:sdtPr>
              <w:sdtEndPr/>
              <w:sdtContent>
                <w:r w:rsidR="00BE5D4D">
                  <w:rPr>
                    <w:lang w:bidi="nl-NL"/>
                  </w:rPr>
                  <w:t>€</w:t>
                </w:r>
              </w:sdtContent>
            </w:sdt>
            <w:r w:rsidR="00BE5D4D">
              <w:t xml:space="preserve"> </w:t>
            </w:r>
            <w:sdt>
              <w:sdtPr>
                <w:alias w:val="Voer bedrag in:"/>
                <w:tag w:val="Voer bedrag in:"/>
                <w:id w:val="1425299836"/>
                <w:placeholder>
                  <w:docPart w:val="6C8C42A97E474DC0A9EBE6CEB7CCCD67"/>
                </w:placeholder>
                <w:temporary/>
                <w:showingPlcHdr/>
                <w15:appearance w15:val="hidden"/>
              </w:sdtPr>
              <w:sdtEndPr/>
              <w:sdtContent>
                <w:r w:rsidR="00BE5D4D" w:rsidRPr="00CF2287">
                  <w:rPr>
                    <w:lang w:bidi="nl-NL"/>
                  </w:rPr>
                  <w:t>B</w:t>
                </w:r>
                <w:r w:rsidR="00BE5D4D">
                  <w:rPr>
                    <w:lang w:bidi="nl-NL"/>
                  </w:rPr>
                  <w:t>edrag</w:t>
                </w:r>
              </w:sdtContent>
            </w:sdt>
          </w:p>
        </w:tc>
        <w:tc>
          <w:tcPr>
            <w:tcW w:w="1806" w:type="dxa"/>
          </w:tcPr>
          <w:p w14:paraId="4F352DE4" w14:textId="77777777" w:rsidR="00BE5D4D" w:rsidRDefault="00C8094F" w:rsidP="00BE5D4D">
            <w:sdt>
              <w:sdtPr>
                <w:alias w:val="€:"/>
                <w:tag w:val="€:"/>
                <w:id w:val="-1323036606"/>
                <w:placeholder>
                  <w:docPart w:val="0EE52C48E4BC44C7AD83C95A84FE8252"/>
                </w:placeholder>
                <w:temporary/>
                <w:showingPlcHdr/>
                <w15:appearance w15:val="hidden"/>
              </w:sdtPr>
              <w:sdtEndPr/>
              <w:sdtContent>
                <w:r w:rsidR="00BE5D4D">
                  <w:rPr>
                    <w:lang w:bidi="nl-NL"/>
                  </w:rPr>
                  <w:t>€</w:t>
                </w:r>
              </w:sdtContent>
            </w:sdt>
            <w:r w:rsidR="00BE5D4D">
              <w:t xml:space="preserve"> </w:t>
            </w:r>
            <w:sdt>
              <w:sdtPr>
                <w:alias w:val="Voer bedrag in:"/>
                <w:tag w:val="Voer bedrag in:"/>
                <w:id w:val="-2123212653"/>
                <w:placeholder>
                  <w:docPart w:val="ACF756586AC5460EB2DE647E546F0C17"/>
                </w:placeholder>
                <w:temporary/>
                <w:showingPlcHdr/>
                <w15:appearance w15:val="hidden"/>
              </w:sdtPr>
              <w:sdtEndPr/>
              <w:sdtContent>
                <w:r w:rsidR="00BE5D4D" w:rsidRPr="00CF2287">
                  <w:rPr>
                    <w:lang w:bidi="nl-NL"/>
                  </w:rPr>
                  <w:t>B</w:t>
                </w:r>
                <w:r w:rsidR="00BE5D4D">
                  <w:rPr>
                    <w:lang w:bidi="nl-NL"/>
                  </w:rPr>
                  <w:t>edrag</w:t>
                </w:r>
              </w:sdtContent>
            </w:sdt>
          </w:p>
        </w:tc>
      </w:tr>
      <w:tr w:rsidR="00FA0614" w14:paraId="7DF6CD20"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7CDD4E81" w14:textId="77777777" w:rsidR="00FA0614" w:rsidRDefault="00C8094F" w:rsidP="00FA0614">
            <w:sdt>
              <w:sdtPr>
                <w:alias w:val="Voer product in:"/>
                <w:tag w:val="Voer product in:"/>
                <w:id w:val="-1648345912"/>
                <w:placeholder>
                  <w:docPart w:val="33BC206694924E05B7A630BD62338C84"/>
                </w:placeholder>
                <w:temporary/>
                <w:showingPlcHdr/>
                <w15:appearance w15:val="hidden"/>
              </w:sdtPr>
              <w:sdtEndPr/>
              <w:sdtContent>
                <w:r w:rsidR="00FA0614">
                  <w:rPr>
                    <w:lang w:bidi="nl-NL"/>
                  </w:rPr>
                  <w:t>Product</w:t>
                </w:r>
              </w:sdtContent>
            </w:sdt>
          </w:p>
        </w:tc>
        <w:tc>
          <w:tcPr>
            <w:tcW w:w="1513" w:type="dxa"/>
          </w:tcPr>
          <w:p w14:paraId="5119A2BF" w14:textId="77777777" w:rsidR="00FA0614" w:rsidRDefault="00FA0614" w:rsidP="00FA0614"/>
        </w:tc>
        <w:sdt>
          <w:sdtPr>
            <w:alias w:val="Voer productomschrijving in:"/>
            <w:tag w:val="Voer productomschrijving in:"/>
            <w:id w:val="1585183573"/>
            <w:placeholder>
              <w:docPart w:val="3B34AB8357094CC5A44CB8A21E1237ED"/>
            </w:placeholder>
            <w:temporary/>
            <w:showingPlcHdr/>
            <w15:appearance w15:val="hidden"/>
          </w:sdtPr>
          <w:sdtEndPr/>
          <w:sdtContent>
            <w:tc>
              <w:tcPr>
                <w:tcW w:w="2435" w:type="dxa"/>
              </w:tcPr>
              <w:p w14:paraId="5F856B34" w14:textId="77777777" w:rsidR="00FA0614" w:rsidRDefault="00FA0614" w:rsidP="00FA0614">
                <w:pPr>
                  <w:rPr>
                    <w:caps/>
                  </w:rPr>
                </w:pPr>
                <w:r>
                  <w:rPr>
                    <w:lang w:bidi="nl-NL"/>
                  </w:rPr>
                  <w:t>Productomschrijving</w:t>
                </w:r>
              </w:p>
            </w:tc>
          </w:sdtContent>
        </w:sdt>
        <w:tc>
          <w:tcPr>
            <w:tcW w:w="1929" w:type="dxa"/>
          </w:tcPr>
          <w:p w14:paraId="1C6E805C" w14:textId="77777777" w:rsidR="00FA0614" w:rsidRDefault="00FA0614" w:rsidP="00FA0614"/>
        </w:tc>
        <w:tc>
          <w:tcPr>
            <w:tcW w:w="1322" w:type="dxa"/>
          </w:tcPr>
          <w:p w14:paraId="563F146D" w14:textId="77777777" w:rsidR="00FA0614" w:rsidRDefault="00C8094F" w:rsidP="00FA0614">
            <w:sdt>
              <w:sdtPr>
                <w:alias w:val="€:"/>
                <w:tag w:val="€:"/>
                <w:id w:val="-1287195756"/>
                <w:placeholder>
                  <w:docPart w:val="49474D92EA91433AA6B208C12EBEC3AD"/>
                </w:placeholder>
                <w:temporary/>
                <w:showingPlcHdr/>
                <w15:appearance w15:val="hidden"/>
              </w:sdtPr>
              <w:sdtEndPr/>
              <w:sdtContent>
                <w:r w:rsidR="00FA0614">
                  <w:rPr>
                    <w:lang w:bidi="nl-NL"/>
                  </w:rPr>
                  <w:t>€</w:t>
                </w:r>
              </w:sdtContent>
            </w:sdt>
            <w:r w:rsidR="00BE5D4D">
              <w:t xml:space="preserve"> </w:t>
            </w:r>
            <w:sdt>
              <w:sdtPr>
                <w:alias w:val="Voer bedrag in:"/>
                <w:tag w:val="Voer bedrag in:"/>
                <w:id w:val="-318809300"/>
                <w:placeholder>
                  <w:docPart w:val="D8FDC620C4C049718E2C61CFF4265F6C"/>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4CFF6C9E" w14:textId="77777777" w:rsidR="00FA0614" w:rsidRDefault="00C8094F" w:rsidP="00FA0614">
            <w:sdt>
              <w:sdtPr>
                <w:alias w:val="€:"/>
                <w:tag w:val="€:"/>
                <w:id w:val="-1423946996"/>
                <w:placeholder>
                  <w:docPart w:val="2A58EE3931AA4DCAB1B9E6E59CBD1147"/>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290943836"/>
                <w:placeholder>
                  <w:docPart w:val="85F387A5119F490898C0CD7BE31D51EA"/>
                </w:placeholder>
                <w:temporary/>
                <w:showingPlcHdr/>
                <w15:appearance w15:val="hidden"/>
              </w:sdtPr>
              <w:sdtEndPr/>
              <w:sdtContent>
                <w:r w:rsidR="00FA0614" w:rsidRPr="00CF2287">
                  <w:rPr>
                    <w:lang w:bidi="nl-NL"/>
                  </w:rPr>
                  <w:t>B</w:t>
                </w:r>
                <w:r w:rsidR="00FA0614">
                  <w:rPr>
                    <w:lang w:bidi="nl-NL"/>
                  </w:rPr>
                  <w:t>edrag</w:t>
                </w:r>
              </w:sdtContent>
            </w:sdt>
          </w:p>
        </w:tc>
      </w:tr>
    </w:tbl>
    <w:p w14:paraId="00283BC4" w14:textId="77777777" w:rsidR="00D510C9" w:rsidRDefault="00D510C9" w:rsidP="00D510C9">
      <w:pPr>
        <w:spacing w:after="240"/>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A0" w:firstRow="1" w:lastRow="0" w:firstColumn="1" w:lastColumn="1" w:noHBand="0" w:noVBand="0"/>
        <w:tblDescription w:val="Tabel voor het invoeren van de totale korting, het subtotaal, de btw en het totaal"/>
      </w:tblPr>
      <w:tblGrid>
        <w:gridCol w:w="6538"/>
        <w:gridCol w:w="1477"/>
        <w:gridCol w:w="2158"/>
      </w:tblGrid>
      <w:tr w:rsidR="00F82884" w14:paraId="402087B4" w14:textId="77777777" w:rsidTr="00D510C9">
        <w:trPr>
          <w:tblHeader/>
        </w:trPr>
        <w:tc>
          <w:tcPr>
            <w:tcW w:w="6750" w:type="dxa"/>
            <w:vAlign w:val="center"/>
          </w:tcPr>
          <w:p w14:paraId="22897A7D" w14:textId="77777777" w:rsidR="00F82884" w:rsidRDefault="00C8094F" w:rsidP="007720D1">
            <w:pPr>
              <w:jc w:val="right"/>
              <w:rPr>
                <w:sz w:val="24"/>
              </w:rPr>
            </w:pPr>
            <w:sdt>
              <w:sdtPr>
                <w:rPr>
                  <w:sz w:val="24"/>
                </w:rPr>
                <w:alias w:val="Totale korting:"/>
                <w:tag w:val="Totale korting:"/>
                <w:id w:val="-1357731528"/>
                <w:placeholder>
                  <w:docPart w:val="284CA181D68940A2B324024AE63C5143"/>
                </w:placeholder>
                <w:temporary/>
                <w:showingPlcHdr/>
                <w15:appearance w15:val="hidden"/>
              </w:sdtPr>
              <w:sdtEndPr/>
              <w:sdtContent>
                <w:r w:rsidR="004B6EB3" w:rsidRPr="00F82884">
                  <w:rPr>
                    <w:sz w:val="24"/>
                    <w:szCs w:val="24"/>
                    <w:lang w:bidi="nl-NL"/>
                  </w:rPr>
                  <w:t>Totale korting</w:t>
                </w:r>
              </w:sdtContent>
            </w:sdt>
          </w:p>
        </w:tc>
        <w:tc>
          <w:tcPr>
            <w:tcW w:w="1525" w:type="dxa"/>
            <w:tcBorders>
              <w:right w:val="single" w:sz="4" w:space="0" w:color="A6A6A6" w:themeColor="background1" w:themeShade="A6"/>
            </w:tcBorders>
            <w:vAlign w:val="center"/>
          </w:tcPr>
          <w:p w14:paraId="0F2CCE4E" w14:textId="77777777" w:rsidR="00F82884" w:rsidRDefault="00F82884" w:rsidP="007720D1">
            <w:pPr>
              <w:rPr>
                <w:sz w:val="24"/>
              </w:rPr>
            </w:pPr>
          </w:p>
        </w:tc>
        <w:tc>
          <w:tcPr>
            <w:tcW w:w="223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F32D60" w14:textId="77777777" w:rsidR="00F82884" w:rsidRDefault="00F82884" w:rsidP="007720D1">
            <w:pPr>
              <w:jc w:val="right"/>
            </w:pPr>
          </w:p>
        </w:tc>
      </w:tr>
    </w:tbl>
    <w:tbl>
      <w:tblPr>
        <w:tblStyle w:val="Totaletabel"/>
        <w:tblW w:w="5002" w:type="pct"/>
        <w:tblCellMar>
          <w:left w:w="0" w:type="dxa"/>
          <w:right w:w="115" w:type="dxa"/>
        </w:tblCellMar>
        <w:tblLook w:val="01A0" w:firstRow="1" w:lastRow="0" w:firstColumn="1" w:lastColumn="1" w:noHBand="0" w:noVBand="0"/>
        <w:tblDescription w:val="Tabel voor het invoeren van de totale korting, het subtotaal, de btw en het totaal"/>
      </w:tblPr>
      <w:tblGrid>
        <w:gridCol w:w="8021"/>
        <w:gridCol w:w="2156"/>
      </w:tblGrid>
      <w:tr w:rsidR="00F82884" w14:paraId="1CDD8A42"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3B02D756" w14:textId="77777777" w:rsidR="00F82884" w:rsidRDefault="00C8094F" w:rsidP="003F140B">
            <w:pPr>
              <w:rPr>
                <w:sz w:val="24"/>
              </w:rPr>
            </w:pPr>
            <w:sdt>
              <w:sdtPr>
                <w:rPr>
                  <w:sz w:val="24"/>
                </w:rPr>
                <w:alias w:val="Subtotaal:"/>
                <w:tag w:val="Subtotaal:"/>
                <w:id w:val="-174108474"/>
                <w:placeholder>
                  <w:docPart w:val="C5A5D0CCF0D54B9493D14E2E10E235E5"/>
                </w:placeholder>
                <w:temporary/>
                <w:showingPlcHdr/>
                <w15:appearance w15:val="hidden"/>
              </w:sdtPr>
              <w:sdtEndPr/>
              <w:sdtContent>
                <w:r w:rsidR="004B6EB3">
                  <w:rPr>
                    <w:sz w:val="24"/>
                    <w:szCs w:val="24"/>
                    <w:lang w:bidi="nl-NL"/>
                  </w:rPr>
                  <w:t>Subtotaal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770BDB00" w14:textId="77777777" w:rsidR="00F82884" w:rsidRDefault="00F82884" w:rsidP="003F140B">
            <w:pPr>
              <w:jc w:val="right"/>
            </w:pPr>
          </w:p>
        </w:tc>
      </w:tr>
      <w:tr w:rsidR="00F82884" w14:paraId="0AD76421" w14:textId="77777777" w:rsidTr="00B42E68">
        <w:trPr>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7A0DD82B" w14:textId="77777777" w:rsidR="00F82884" w:rsidRDefault="00C8094F" w:rsidP="003F140B">
            <w:pPr>
              <w:rPr>
                <w:sz w:val="24"/>
              </w:rPr>
            </w:pPr>
            <w:sdt>
              <w:sdtPr>
                <w:rPr>
                  <w:sz w:val="24"/>
                </w:rPr>
                <w:alias w:val="Btw:"/>
                <w:tag w:val="Btw:"/>
                <w:id w:val="1389920514"/>
                <w:placeholder>
                  <w:docPart w:val="C08C07AB8FBC4844BE482BA5467FC02A"/>
                </w:placeholder>
                <w:temporary/>
                <w:showingPlcHdr/>
                <w15:appearance w15:val="hidden"/>
              </w:sdtPr>
              <w:sdtEndPr/>
              <w:sdtContent>
                <w:r w:rsidR="004B6EB3">
                  <w:rPr>
                    <w:sz w:val="24"/>
                    <w:szCs w:val="24"/>
                    <w:lang w:bidi="nl-NL"/>
                  </w:rPr>
                  <w:t>Btw</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002AF3CB" w14:textId="77777777" w:rsidR="00F82884" w:rsidRDefault="00F82884" w:rsidP="003F140B">
            <w:pPr>
              <w:jc w:val="right"/>
            </w:pPr>
          </w:p>
        </w:tc>
      </w:tr>
      <w:tr w:rsidR="00F82884" w14:paraId="67088838"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0428EE01" w14:textId="77777777" w:rsidR="00F82884" w:rsidRPr="00881079" w:rsidRDefault="00C8094F" w:rsidP="003F140B">
            <w:pPr>
              <w:rPr>
                <w:b/>
                <w:sz w:val="24"/>
              </w:rPr>
            </w:pPr>
            <w:sdt>
              <w:sdtPr>
                <w:rPr>
                  <w:b/>
                  <w:sz w:val="24"/>
                </w:rPr>
                <w:alias w:val="Totaal:"/>
                <w:tag w:val="Totaal:"/>
                <w:id w:val="-258371322"/>
                <w:placeholder>
                  <w:docPart w:val="C5C504399FBF45CBB1833B1E5657EB10"/>
                </w:placeholder>
                <w:temporary/>
                <w:showingPlcHdr/>
                <w15:appearance w15:val="hidden"/>
              </w:sdtPr>
              <w:sdtEndPr/>
              <w:sdtContent>
                <w:r w:rsidR="004B6EB3" w:rsidRPr="00881079">
                  <w:rPr>
                    <w:b/>
                    <w:sz w:val="24"/>
                    <w:szCs w:val="24"/>
                    <w:lang w:bidi="nl-NL"/>
                  </w:rPr>
                  <w:t>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313F5E11" w14:textId="77777777" w:rsidR="00F82884" w:rsidRDefault="00F82884" w:rsidP="003F140B">
            <w:pPr>
              <w:jc w:val="right"/>
            </w:pPr>
          </w:p>
        </w:tc>
      </w:tr>
    </w:tbl>
    <w:p w14:paraId="4D5EC1AE" w14:textId="77777777" w:rsidR="00FA0614" w:rsidRDefault="00FA0614" w:rsidP="00A340F2"/>
    <w:sectPr w:rsidR="00FA0614" w:rsidSect="00611843">
      <w:headerReference w:type="default" r:id="rId11"/>
      <w:footerReference w:type="default" r:id="rId12"/>
      <w:headerReference w:type="first" r:id="rId13"/>
      <w:footerReference w:type="first" r:id="rId14"/>
      <w:pgSz w:w="11906" w:h="16838" w:code="9"/>
      <w:pgMar w:top="576" w:right="864" w:bottom="1440" w:left="864"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DACA0" w14:textId="77777777" w:rsidR="00C8094F" w:rsidRDefault="00C8094F">
      <w:pPr>
        <w:spacing w:line="240" w:lineRule="auto"/>
      </w:pPr>
      <w:r>
        <w:separator/>
      </w:r>
    </w:p>
    <w:p w14:paraId="7D645BCD" w14:textId="77777777" w:rsidR="00C8094F" w:rsidRDefault="00C8094F"/>
  </w:endnote>
  <w:endnote w:type="continuationSeparator" w:id="0">
    <w:p w14:paraId="67D183E7" w14:textId="77777777" w:rsidR="00C8094F" w:rsidRDefault="00C8094F">
      <w:pPr>
        <w:spacing w:line="240" w:lineRule="auto"/>
      </w:pPr>
      <w:r>
        <w:continuationSeparator/>
      </w:r>
    </w:p>
    <w:p w14:paraId="6BBE1FC3" w14:textId="77777777" w:rsidR="00C8094F" w:rsidRDefault="00C80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D0AEE" w14:textId="77777777" w:rsidR="007201A7" w:rsidRDefault="007201A7">
    <w:pPr>
      <w:pStyle w:val="Voettekst"/>
    </w:pPr>
  </w:p>
  <w:p w14:paraId="1C793AAF"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D42CC" w14:textId="77777777" w:rsidR="003F140B" w:rsidRDefault="003F140B">
    <w:pPr>
      <w:pStyle w:val="Voettekst"/>
    </w:pPr>
    <w:r>
      <w:rPr>
        <w:noProof/>
        <w:lang w:bidi="nl-NL"/>
      </w:rPr>
      <mc:AlternateContent>
        <mc:Choice Requires="wps">
          <w:drawing>
            <wp:anchor distT="0" distB="0" distL="114300" distR="114300" simplePos="0" relativeHeight="251661312" behindDoc="1" locked="0" layoutInCell="1" allowOverlap="1" wp14:anchorId="1CB3A19D" wp14:editId="324BBFE7">
              <wp:simplePos x="0" y="0"/>
              <wp:positionH relativeFrom="page">
                <wp:posOffset>-82550</wp:posOffset>
              </wp:positionH>
              <wp:positionV relativeFrom="page">
                <wp:posOffset>8576945</wp:posOffset>
              </wp:positionV>
              <wp:extent cx="7973568" cy="2715768"/>
              <wp:effectExtent l="0" t="0" r="0" b="0"/>
              <wp:wrapNone/>
              <wp:docPr id="7" name="Vrije vorm: Vorm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623FDE"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B745" id="Vrije vorm: Vorm 7" o:spid="_x0000_s1027"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3F140B" w:rsidRDefault="003F140B" w:rsidP="003F140B"/>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5690" w14:textId="77777777" w:rsidR="00C8094F" w:rsidRDefault="00C8094F">
      <w:pPr>
        <w:spacing w:line="240" w:lineRule="auto"/>
      </w:pPr>
      <w:r>
        <w:separator/>
      </w:r>
    </w:p>
    <w:p w14:paraId="4D20C075" w14:textId="77777777" w:rsidR="00C8094F" w:rsidRDefault="00C8094F"/>
  </w:footnote>
  <w:footnote w:type="continuationSeparator" w:id="0">
    <w:p w14:paraId="74379ADD" w14:textId="77777777" w:rsidR="00C8094F" w:rsidRDefault="00C8094F">
      <w:pPr>
        <w:spacing w:line="240" w:lineRule="auto"/>
      </w:pPr>
      <w:r>
        <w:continuationSeparator/>
      </w:r>
    </w:p>
    <w:p w14:paraId="143CF751" w14:textId="77777777" w:rsidR="00C8094F" w:rsidRDefault="00C809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6D15" w14:textId="77777777" w:rsidR="007201A7" w:rsidRDefault="007201A7"/>
  <w:p w14:paraId="1C3170D5"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FA97" w14:textId="77777777" w:rsidR="009A5A96" w:rsidRDefault="003F140B">
    <w:pPr>
      <w:pStyle w:val="Koptekst"/>
    </w:pPr>
    <w:r>
      <w:rPr>
        <w:noProof/>
        <w:lang w:bidi="nl-NL"/>
      </w:rPr>
      <mc:AlternateContent>
        <mc:Choice Requires="wps">
          <w:drawing>
            <wp:anchor distT="0" distB="0" distL="114300" distR="114300" simplePos="0" relativeHeight="251659264" behindDoc="1" locked="0" layoutInCell="1" allowOverlap="1" wp14:anchorId="557AA72D" wp14:editId="5D6C3ED7">
              <wp:simplePos x="0" y="0"/>
              <wp:positionH relativeFrom="page">
                <wp:posOffset>-19050</wp:posOffset>
              </wp:positionH>
              <wp:positionV relativeFrom="page">
                <wp:posOffset>-200025</wp:posOffset>
              </wp:positionV>
              <wp:extent cx="7818120" cy="4010025"/>
              <wp:effectExtent l="0" t="0" r="0" b="9525"/>
              <wp:wrapNone/>
              <wp:docPr id="5" name="Vrije vorm: Vorm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8120" cy="401002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DDFC8"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6DF815" id="Vrije vorm: Vorm 5" o:spid="_x0000_s1026" style="position:absolute;margin-left:-1.5pt;margin-top:-15.75pt;width:615.6pt;height:31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818120,0;7818120,2616594;0,4010025;0,0" o:connectangles="0,0,0,0,0" textboxrect="0,0,7738110,2906395"/>
              <v:textbox>
                <w:txbxContent>
                  <w:p w:rsidR="003F140B" w:rsidRDefault="003F140B" w:rsidP="003F140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B47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FA9C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A8CF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0E96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B2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2C6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E4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34E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FA7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8814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7E"/>
    <w:rsid w:val="000048A9"/>
    <w:rsid w:val="000446DA"/>
    <w:rsid w:val="00072ABE"/>
    <w:rsid w:val="00096F47"/>
    <w:rsid w:val="000A6E91"/>
    <w:rsid w:val="001102CE"/>
    <w:rsid w:val="001649FA"/>
    <w:rsid w:val="00187897"/>
    <w:rsid w:val="001A035C"/>
    <w:rsid w:val="001E2FA5"/>
    <w:rsid w:val="00206E72"/>
    <w:rsid w:val="002400DD"/>
    <w:rsid w:val="002450DA"/>
    <w:rsid w:val="00263E3B"/>
    <w:rsid w:val="00297678"/>
    <w:rsid w:val="00315AAA"/>
    <w:rsid w:val="00316D06"/>
    <w:rsid w:val="0036033F"/>
    <w:rsid w:val="00385B1A"/>
    <w:rsid w:val="003D23A0"/>
    <w:rsid w:val="003F140B"/>
    <w:rsid w:val="00486043"/>
    <w:rsid w:val="004870D2"/>
    <w:rsid w:val="004938A3"/>
    <w:rsid w:val="004B6EB3"/>
    <w:rsid w:val="005262AA"/>
    <w:rsid w:val="005409BD"/>
    <w:rsid w:val="005A049C"/>
    <w:rsid w:val="005C449A"/>
    <w:rsid w:val="005E394D"/>
    <w:rsid w:val="005F1954"/>
    <w:rsid w:val="00610434"/>
    <w:rsid w:val="00611843"/>
    <w:rsid w:val="007052DE"/>
    <w:rsid w:val="007201A7"/>
    <w:rsid w:val="00732818"/>
    <w:rsid w:val="00747E84"/>
    <w:rsid w:val="007720D1"/>
    <w:rsid w:val="0077536A"/>
    <w:rsid w:val="007C1098"/>
    <w:rsid w:val="00813BB5"/>
    <w:rsid w:val="00817672"/>
    <w:rsid w:val="00881079"/>
    <w:rsid w:val="00884572"/>
    <w:rsid w:val="0089202B"/>
    <w:rsid w:val="008927F8"/>
    <w:rsid w:val="00905A7E"/>
    <w:rsid w:val="009A5A96"/>
    <w:rsid w:val="009B5722"/>
    <w:rsid w:val="009D3FBC"/>
    <w:rsid w:val="009E78F9"/>
    <w:rsid w:val="009F7CC8"/>
    <w:rsid w:val="00A04FE2"/>
    <w:rsid w:val="00A340F2"/>
    <w:rsid w:val="00A479A0"/>
    <w:rsid w:val="00A47C38"/>
    <w:rsid w:val="00A64C12"/>
    <w:rsid w:val="00AA08E9"/>
    <w:rsid w:val="00AB3F70"/>
    <w:rsid w:val="00B126AB"/>
    <w:rsid w:val="00B42E68"/>
    <w:rsid w:val="00B66C63"/>
    <w:rsid w:val="00B95648"/>
    <w:rsid w:val="00BE3B8A"/>
    <w:rsid w:val="00BE5D4D"/>
    <w:rsid w:val="00BF4996"/>
    <w:rsid w:val="00C8094F"/>
    <w:rsid w:val="00CB2BFC"/>
    <w:rsid w:val="00CC04E5"/>
    <w:rsid w:val="00CD6877"/>
    <w:rsid w:val="00CE3710"/>
    <w:rsid w:val="00CE697C"/>
    <w:rsid w:val="00CF7BF1"/>
    <w:rsid w:val="00D03C71"/>
    <w:rsid w:val="00D07872"/>
    <w:rsid w:val="00D510C9"/>
    <w:rsid w:val="00D73210"/>
    <w:rsid w:val="00D81032"/>
    <w:rsid w:val="00E37F9C"/>
    <w:rsid w:val="00E50250"/>
    <w:rsid w:val="00E64A35"/>
    <w:rsid w:val="00ED4BBE"/>
    <w:rsid w:val="00EE58A1"/>
    <w:rsid w:val="00F44294"/>
    <w:rsid w:val="00F65B05"/>
    <w:rsid w:val="00F82884"/>
    <w:rsid w:val="00FA0614"/>
    <w:rsid w:val="00FD3CA4"/>
    <w:rsid w:val="00FF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34F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nl-NL"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D4D"/>
    <w:rPr>
      <w:sz w:val="15"/>
    </w:rPr>
  </w:style>
  <w:style w:type="paragraph" w:styleId="Kop1">
    <w:name w:val="heading 1"/>
    <w:basedOn w:val="Standaard"/>
    <w:link w:val="Kop1Char"/>
    <w:autoRedefine/>
    <w:uiPriority w:val="9"/>
    <w:qFormat/>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Cs w:val="64"/>
      <w:lang w:eastAsia="en-US"/>
    </w:rPr>
  </w:style>
  <w:style w:type="paragraph" w:styleId="Kop2">
    <w:name w:val="heading 2"/>
    <w:basedOn w:val="Standaard"/>
    <w:link w:val="Kop2Char"/>
    <w:uiPriority w:val="9"/>
    <w:unhideWhenUsed/>
    <w:qFormat/>
    <w:pPr>
      <w:spacing w:before="60" w:after="20"/>
      <w:jc w:val="right"/>
      <w:outlineLvl w:val="1"/>
    </w:pPr>
    <w:rPr>
      <w:rFonts w:asciiTheme="majorHAnsi" w:hAnsiTheme="majorHAnsi"/>
      <w:spacing w:val="40"/>
    </w:rPr>
  </w:style>
  <w:style w:type="paragraph" w:styleId="Kop3">
    <w:name w:val="heading 3"/>
    <w:basedOn w:val="Standaard"/>
    <w:link w:val="Kop3Char"/>
    <w:uiPriority w:val="9"/>
    <w:semiHidden/>
    <w:unhideWhenUsed/>
    <w:qFormat/>
    <w:rsid w:val="00FD3CA4"/>
    <w:pPr>
      <w:keepNext/>
      <w:keepLines/>
      <w:spacing w:before="40"/>
      <w:outlineLvl w:val="2"/>
    </w:pPr>
    <w:rPr>
      <w:rFonts w:asciiTheme="majorHAnsi" w:eastAsiaTheme="majorEastAsia" w:hAnsiTheme="majorHAnsi" w:cstheme="majorBidi"/>
      <w:color w:val="07854D" w:themeColor="accent1" w:themeShade="7F"/>
      <w:szCs w:val="24"/>
    </w:rPr>
  </w:style>
  <w:style w:type="paragraph" w:styleId="Kop4">
    <w:name w:val="heading 4"/>
    <w:basedOn w:val="Standaard"/>
    <w:next w:val="Standaard"/>
    <w:link w:val="Kop4Char"/>
    <w:uiPriority w:val="9"/>
    <w:semiHidden/>
    <w:unhideWhenUsed/>
    <w:qFormat/>
    <w:rsid w:val="00FD3CA4"/>
    <w:pPr>
      <w:keepNext/>
      <w:keepLines/>
      <w:spacing w:before="40"/>
      <w:outlineLvl w:val="3"/>
    </w:pPr>
    <w:rPr>
      <w:rFonts w:asciiTheme="majorHAnsi" w:eastAsiaTheme="majorEastAsia" w:hAnsiTheme="majorHAnsi" w:cstheme="majorBidi"/>
      <w:i/>
      <w:iCs/>
      <w:color w:val="07864E" w:themeColor="accent1" w:themeShade="80"/>
    </w:rPr>
  </w:style>
  <w:style w:type="paragraph" w:styleId="Kop5">
    <w:name w:val="heading 5"/>
    <w:basedOn w:val="Standaard"/>
    <w:next w:val="Standaard"/>
    <w:link w:val="Kop5Char"/>
    <w:uiPriority w:val="9"/>
    <w:semiHidden/>
    <w:unhideWhenUsed/>
    <w:qFormat/>
    <w:pPr>
      <w:keepNext/>
      <w:keepLines/>
      <w:spacing w:before="40"/>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D3CA4"/>
    <w:pPr>
      <w:keepNext/>
      <w:keepLines/>
      <w:spacing w:before="40"/>
      <w:outlineLvl w:val="5"/>
    </w:pPr>
    <w:rPr>
      <w:rFonts w:asciiTheme="majorHAnsi" w:eastAsiaTheme="majorEastAsia" w:hAnsiTheme="majorHAnsi" w:cstheme="majorBidi"/>
      <w:color w:val="07854D" w:themeColor="accent1" w:themeShade="7F"/>
    </w:rPr>
  </w:style>
  <w:style w:type="paragraph" w:styleId="Kop7">
    <w:name w:val="heading 7"/>
    <w:basedOn w:val="Standaard"/>
    <w:next w:val="Standaard"/>
    <w:link w:val="Kop7Char"/>
    <w:uiPriority w:val="9"/>
    <w:semiHidden/>
    <w:unhideWhenUsed/>
    <w:qFormat/>
    <w:rsid w:val="00FD3CA4"/>
    <w:pPr>
      <w:keepNext/>
      <w:keepLines/>
      <w:spacing w:before="40"/>
      <w:outlineLvl w:val="6"/>
    </w:pPr>
    <w:rPr>
      <w:rFonts w:asciiTheme="majorHAnsi" w:eastAsiaTheme="majorEastAsia" w:hAnsiTheme="majorHAnsi" w:cstheme="majorBidi"/>
      <w:i/>
      <w:iCs/>
      <w:color w:val="07854D" w:themeColor="accent1" w:themeShade="7F"/>
    </w:rPr>
  </w:style>
  <w:style w:type="paragraph" w:styleId="Kop8">
    <w:name w:val="heading 8"/>
    <w:basedOn w:val="Standaard"/>
    <w:next w:val="Standaard"/>
    <w:link w:val="Kop8Char"/>
    <w:uiPriority w:val="9"/>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Kop9">
    <w:name w:val="heading 9"/>
    <w:basedOn w:val="Standaard"/>
    <w:next w:val="Standaard"/>
    <w:link w:val="Kop9Char"/>
    <w:uiPriority w:val="9"/>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bCs/>
      <w:i/>
      <w:iCs/>
      <w:spacing w:val="0"/>
    </w:rPr>
  </w:style>
  <w:style w:type="character" w:styleId="Intensieveverwijzing">
    <w:name w:val="Intense Reference"/>
    <w:basedOn w:val="Standaardalinea-lettertype"/>
    <w:uiPriority w:val="32"/>
    <w:semiHidden/>
    <w:unhideWhenUsed/>
    <w:qFormat/>
    <w:rsid w:val="00FD3CA4"/>
    <w:rPr>
      <w:b/>
      <w:bCs/>
      <w:caps w:val="0"/>
      <w:smallCaps/>
      <w:color w:val="07864E" w:themeColor="accent1" w:themeShade="80"/>
      <w:spacing w:val="0"/>
    </w:rPr>
  </w:style>
  <w:style w:type="character" w:customStyle="1" w:styleId="Kop1Char">
    <w:name w:val="Kop 1 Char"/>
    <w:basedOn w:val="Standaardalinea-lettertype"/>
    <w:link w:val="Kop1"/>
    <w:uiPriority w:val="9"/>
    <w:rsid w:val="00FD3CA4"/>
    <w:rPr>
      <w:rFonts w:asciiTheme="majorHAnsi" w:hAnsiTheme="majorHAnsi" w:cs="Arial"/>
      <w:bCs/>
      <w:caps/>
      <w:color w:val="0D0D0D" w:themeColor="text1" w:themeTint="F2"/>
      <w:spacing w:val="4"/>
      <w:kern w:val="44"/>
      <w:szCs w:val="64"/>
      <w:lang w:eastAsia="en-US"/>
    </w:rPr>
  </w:style>
  <w:style w:type="paragraph" w:styleId="Titel">
    <w:name w:val="Title"/>
    <w:basedOn w:val="Standaard"/>
    <w:link w:val="TitelChar"/>
    <w:uiPriority w:val="1"/>
    <w:qFormat/>
    <w:rsid w:val="003F140B"/>
    <w:pPr>
      <w:spacing w:before="80"/>
      <w:ind w:left="86"/>
      <w:contextualSpacing/>
    </w:pPr>
    <w:rPr>
      <w:rFonts w:ascii="Franklin Gothic Demi" w:eastAsiaTheme="majorEastAsia" w:hAnsi="Franklin Gothic Demi" w:cstheme="majorBidi"/>
      <w:caps/>
      <w:color w:val="FFFFFF" w:themeColor="background1"/>
      <w:kern w:val="28"/>
      <w:sz w:val="32"/>
      <w:szCs w:val="56"/>
    </w:rPr>
  </w:style>
  <w:style w:type="character" w:customStyle="1" w:styleId="TitelChar">
    <w:name w:val="Titel Char"/>
    <w:basedOn w:val="Standaardalinea-lettertype"/>
    <w:link w:val="Titel"/>
    <w:uiPriority w:val="1"/>
    <w:rsid w:val="003F140B"/>
    <w:rPr>
      <w:rFonts w:ascii="Franklin Gothic Demi" w:eastAsiaTheme="majorEastAsia" w:hAnsi="Franklin Gothic Demi" w:cstheme="majorBidi"/>
      <w:caps/>
      <w:color w:val="FFFFFF" w:themeColor="background1"/>
      <w:kern w:val="28"/>
      <w:sz w:val="32"/>
      <w:szCs w:val="56"/>
    </w:rPr>
  </w:style>
  <w:style w:type="paragraph" w:styleId="Koptekst">
    <w:name w:val="header"/>
    <w:basedOn w:val="Standaard"/>
    <w:link w:val="KoptekstChar"/>
    <w:uiPriority w:val="99"/>
    <w:pPr>
      <w:spacing w:line="240" w:lineRule="auto"/>
    </w:pPr>
  </w:style>
  <w:style w:type="character" w:customStyle="1" w:styleId="KoptekstChar">
    <w:name w:val="Koptekst Char"/>
    <w:basedOn w:val="Standaardalinea-lettertype"/>
    <w:link w:val="Koptekst"/>
    <w:uiPriority w:val="99"/>
  </w:style>
  <w:style w:type="character" w:styleId="Tekstvantijdelijkeaanduiding">
    <w:name w:val="Placeholder Text"/>
    <w:basedOn w:val="Standaardalinea-lettertype"/>
    <w:uiPriority w:val="99"/>
    <w:semiHidden/>
    <w:rPr>
      <w:color w:val="808080"/>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FD3CA4"/>
    <w:rPr>
      <w:rFonts w:asciiTheme="majorHAnsi" w:eastAsiaTheme="majorEastAsia" w:hAnsiTheme="majorHAnsi" w:cstheme="majorBidi"/>
      <w:b/>
      <w:i/>
    </w:rPr>
  </w:style>
  <w:style w:type="paragraph" w:customStyle="1" w:styleId="Normaalrechts">
    <w:name w:val="Normaal rechts"/>
    <w:basedOn w:val="Standaard"/>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Kop6Char">
    <w:name w:val="Kop 6 Char"/>
    <w:basedOn w:val="Standaardalinea-lettertype"/>
    <w:link w:val="Kop6"/>
    <w:uiPriority w:val="9"/>
    <w:semiHidden/>
    <w:rsid w:val="00FD3CA4"/>
    <w:rPr>
      <w:rFonts w:asciiTheme="majorHAnsi" w:eastAsiaTheme="majorEastAsia" w:hAnsiTheme="majorHAnsi" w:cstheme="majorBidi"/>
      <w:color w:val="07854D" w:themeColor="accent1" w:themeShade="7F"/>
    </w:rPr>
  </w:style>
  <w:style w:type="character" w:customStyle="1" w:styleId="Kop8Char">
    <w:name w:val="Kop 8 Char"/>
    <w:basedOn w:val="Standaardalinea-lettertype"/>
    <w:link w:val="Kop8"/>
    <w:uiPriority w:val="9"/>
    <w:semiHidden/>
    <w:rsid w:val="00FD3CA4"/>
    <w:rPr>
      <w:rFonts w:asciiTheme="majorHAnsi" w:eastAsiaTheme="majorEastAsia" w:hAnsiTheme="majorHAnsi" w:cstheme="majorBidi"/>
      <w:color w:val="17472F" w:themeColor="accent3" w:themeShade="80"/>
      <w:szCs w:val="21"/>
    </w:rPr>
  </w:style>
  <w:style w:type="paragraph" w:styleId="Voettekst">
    <w:name w:val="footer"/>
    <w:basedOn w:val="Standaard"/>
    <w:link w:val="VoettekstChar"/>
    <w:uiPriority w:val="99"/>
    <w:unhideWhenUsed/>
    <w:rPr>
      <w:rFonts w:cs="Times New Roman"/>
      <w:lang w:eastAsia="en-US"/>
    </w:rPr>
  </w:style>
  <w:style w:type="character" w:customStyle="1" w:styleId="VoettekstChar">
    <w:name w:val="Voettekst Char"/>
    <w:basedOn w:val="Standaardalinea-lettertype"/>
    <w:link w:val="Voettekst"/>
    <w:uiPriority w:val="99"/>
    <w:rPr>
      <w:rFonts w:cs="Times New Roman"/>
      <w:lang w:eastAsia="en-US"/>
    </w:rPr>
  </w:style>
  <w:style w:type="table" w:styleId="Tabelrasterlicht">
    <w:name w:val="Grid Table Light"/>
    <w:basedOn w:val="Standaardtabe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FD3CA4"/>
    <w:rPr>
      <w:rFonts w:asciiTheme="majorHAnsi" w:hAnsiTheme="majorHAnsi"/>
      <w:spacing w:val="40"/>
    </w:rPr>
  </w:style>
  <w:style w:type="table" w:customStyle="1" w:styleId="Verkoopinformatie">
    <w:name w:val="Verkoopinformatie"/>
    <w:basedOn w:val="Standaardtabel"/>
    <w:uiPriority w:val="99"/>
    <w:rsid w:val="007720D1"/>
    <w:pPr>
      <w:spacing w:before="60" w:after="20"/>
    </w:pPr>
    <w:tblPr/>
    <w:tblStylePr w:type="firstRow">
      <w:rPr>
        <w:rFonts w:ascii="Franklin Gothic Demi" w:hAnsi="Franklin Gothic Demi"/>
        <w:caps/>
        <w:smallCaps w:val="0"/>
        <w:color w:val="236A46" w:themeColor="accent3" w:themeShade="BF"/>
        <w:spacing w:val="4"/>
        <w:sz w:val="24"/>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tcPr>
    </w:tblStylePr>
  </w:style>
  <w:style w:type="table" w:customStyle="1" w:styleId="Inhoudstabel">
    <w:name w:val="Inhoudstabel"/>
    <w:basedOn w:val="Standaardtabel"/>
    <w:uiPriority w:val="99"/>
    <w:rsid w:val="007720D1"/>
    <w:pPr>
      <w:spacing w:before="60" w:after="20"/>
    </w:pPr>
    <w:rPr>
      <w:rFonts w:ascii="Arial" w:hAnsi="Arial"/>
      <w:b/>
      <w:color w:val="0D0D0D" w:themeColor="text1" w:themeTint="F2"/>
      <w:sz w:val="22"/>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Franklin Gothic Demi" w:hAnsi="Franklin Gothic Demi"/>
        <w:b w:val="0"/>
        <w:i w:val="0"/>
        <w:caps/>
        <w:smallCaps w:val="0"/>
        <w:color w:val="236A46" w:themeColor="accent3" w:themeShade="BF"/>
        <w:spacing w:val="4"/>
        <w:sz w:val="24"/>
      </w:rPr>
      <w:tblPr/>
      <w:tcPr>
        <w:tcBorders>
          <w:top w:val="nil"/>
          <w:left w:val="nil"/>
          <w:bottom w:val="single" w:sz="4" w:space="0" w:color="000000" w:themeColor="text1"/>
          <w:right w:val="nil"/>
          <w:insideH w:val="nil"/>
          <w:insideV w:val="nil"/>
          <w:tl2br w:val="nil"/>
          <w:tr2bl w:val="nil"/>
        </w:tcBorders>
      </w:tcPr>
    </w:tblStylePr>
    <w:tblStylePr w:type="band1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customStyle="1" w:styleId="Kop9Char">
    <w:name w:val="Kop 9 Char"/>
    <w:basedOn w:val="Standaardalinea-lettertype"/>
    <w:link w:val="Kop9"/>
    <w:uiPriority w:val="9"/>
    <w:semiHidden/>
    <w:rsid w:val="00FD3CA4"/>
    <w:rPr>
      <w:rFonts w:asciiTheme="majorHAnsi" w:eastAsiaTheme="majorEastAsia" w:hAnsiTheme="majorHAnsi" w:cstheme="majorBidi"/>
      <w:b/>
      <w:iCs/>
      <w:color w:val="17472F" w:themeColor="accent3" w:themeShade="80"/>
      <w:szCs w:val="21"/>
    </w:rPr>
  </w:style>
  <w:style w:type="table" w:customStyle="1" w:styleId="Totaletabel">
    <w:name w:val="Totale tabel"/>
    <w:basedOn w:val="Standaardtabe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Onopgemaaktetabel2">
    <w:name w:val="Plain Table 2"/>
    <w:basedOn w:val="Standaardtabe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3Char">
    <w:name w:val="Kop 3 Char"/>
    <w:basedOn w:val="Standaardalinea-lettertype"/>
    <w:link w:val="Kop3"/>
    <w:uiPriority w:val="9"/>
    <w:semiHidden/>
    <w:rsid w:val="00FD3CA4"/>
    <w:rPr>
      <w:rFonts w:asciiTheme="majorHAnsi" w:eastAsiaTheme="majorEastAsia" w:hAnsiTheme="majorHAnsi" w:cstheme="majorBidi"/>
      <w:color w:val="07854D" w:themeColor="accent1" w:themeShade="7F"/>
      <w:szCs w:val="24"/>
    </w:rPr>
  </w:style>
  <w:style w:type="character" w:customStyle="1" w:styleId="Kop4Char">
    <w:name w:val="Kop 4 Char"/>
    <w:basedOn w:val="Standaardalinea-lettertype"/>
    <w:link w:val="Kop4"/>
    <w:uiPriority w:val="9"/>
    <w:semiHidden/>
    <w:rsid w:val="00FD3CA4"/>
    <w:rPr>
      <w:rFonts w:asciiTheme="majorHAnsi" w:eastAsiaTheme="majorEastAsia" w:hAnsiTheme="majorHAnsi" w:cstheme="majorBidi"/>
      <w:i/>
      <w:iCs/>
      <w:color w:val="07864E" w:themeColor="accent1" w:themeShade="80"/>
    </w:rPr>
  </w:style>
  <w:style w:type="character" w:customStyle="1" w:styleId="Kop7Char">
    <w:name w:val="Kop 7 Char"/>
    <w:basedOn w:val="Standaardalinea-lettertype"/>
    <w:link w:val="Kop7"/>
    <w:uiPriority w:val="9"/>
    <w:semiHidden/>
    <w:rsid w:val="00FD3CA4"/>
    <w:rPr>
      <w:rFonts w:asciiTheme="majorHAnsi" w:eastAsiaTheme="majorEastAsia" w:hAnsiTheme="majorHAnsi" w:cstheme="majorBidi"/>
      <w:i/>
      <w:iCs/>
      <w:color w:val="07854D" w:themeColor="accent1" w:themeShade="7F"/>
    </w:rPr>
  </w:style>
  <w:style w:type="character" w:styleId="Intensievebenadrukking">
    <w:name w:val="Intense Emphasis"/>
    <w:basedOn w:val="Standaardalinea-lettertype"/>
    <w:uiPriority w:val="21"/>
    <w:semiHidden/>
    <w:unhideWhenUsed/>
    <w:qFormat/>
    <w:rsid w:val="00FD3CA4"/>
    <w:rPr>
      <w:i/>
      <w:iCs/>
      <w:color w:val="07864E" w:themeColor="accent1" w:themeShade="80"/>
    </w:rPr>
  </w:style>
  <w:style w:type="paragraph" w:styleId="Duidelijkcitaat">
    <w:name w:val="Intense Quote"/>
    <w:basedOn w:val="Standaard"/>
    <w:next w:val="Standaard"/>
    <w:link w:val="DuidelijkcitaatChar"/>
    <w:uiPriority w:val="30"/>
    <w:semiHidden/>
    <w:unhideWhenUsed/>
    <w:qFormat/>
    <w:rsid w:val="00FD3CA4"/>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DuidelijkcitaatChar">
    <w:name w:val="Duidelijk citaat Char"/>
    <w:basedOn w:val="Standaardalinea-lettertype"/>
    <w:link w:val="Duidelijkcitaat"/>
    <w:uiPriority w:val="30"/>
    <w:semiHidden/>
    <w:rsid w:val="00FD3CA4"/>
    <w:rPr>
      <w:i/>
      <w:iCs/>
      <w:color w:val="07864E" w:themeColor="accent1" w:themeShade="80"/>
    </w:rPr>
  </w:style>
  <w:style w:type="paragraph" w:styleId="Kopvaninhoudsopgave">
    <w:name w:val="TOC Heading"/>
    <w:basedOn w:val="Kop1"/>
    <w:next w:val="Standaard"/>
    <w:uiPriority w:val="39"/>
    <w:semiHidden/>
    <w:unhideWhenUsed/>
    <w:qFormat/>
    <w:rsid w:val="00FD3CA4"/>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ktekst">
    <w:name w:val="Block Text"/>
    <w:basedOn w:val="Standaard"/>
    <w:uiPriority w:val="99"/>
    <w:semiHidden/>
    <w:unhideWhenUsed/>
    <w:rsid w:val="00FD3CA4"/>
    <w:pPr>
      <w:pBdr>
        <w:top w:val="single" w:sz="2" w:space="10" w:color="07864E" w:themeColor="accent1" w:themeShade="80" w:shadow="1"/>
        <w:left w:val="single" w:sz="2" w:space="10" w:color="07864E" w:themeColor="accent1" w:themeShade="80" w:shadow="1"/>
        <w:bottom w:val="single" w:sz="2" w:space="10" w:color="07864E" w:themeColor="accent1" w:themeShade="80" w:shadow="1"/>
        <w:right w:val="single" w:sz="2" w:space="10" w:color="07864E" w:themeColor="accent1" w:themeShade="80" w:shadow="1"/>
      </w:pBdr>
      <w:ind w:left="1152" w:right="1152"/>
    </w:pPr>
    <w:rPr>
      <w:i/>
      <w:iCs/>
      <w:color w:val="07864E" w:themeColor="accent1" w:themeShade="80"/>
    </w:rPr>
  </w:style>
  <w:style w:type="character" w:styleId="GevolgdeHyperlink">
    <w:name w:val="FollowedHyperlink"/>
    <w:basedOn w:val="Standaardalinea-lettertype"/>
    <w:uiPriority w:val="99"/>
    <w:semiHidden/>
    <w:unhideWhenUsed/>
    <w:rsid w:val="00FD3CA4"/>
    <w:rPr>
      <w:color w:val="444027" w:themeColor="background2" w:themeShade="40"/>
      <w:u w:val="single"/>
    </w:rPr>
  </w:style>
  <w:style w:type="character" w:styleId="Hyperlink">
    <w:name w:val="Hyperlink"/>
    <w:basedOn w:val="Standaardalinea-lettertype"/>
    <w:uiPriority w:val="99"/>
    <w:semiHidden/>
    <w:unhideWhenUsed/>
    <w:rsid w:val="00FD3CA4"/>
    <w:rPr>
      <w:color w:val="055971" w:themeColor="accent6" w:themeShade="80"/>
      <w:u w:val="single"/>
    </w:rPr>
  </w:style>
  <w:style w:type="character" w:customStyle="1" w:styleId="Niet-omgezettevermelding1">
    <w:name w:val="Niet-omgezette vermelding 1"/>
    <w:basedOn w:val="Standaardalinea-lettertype"/>
    <w:uiPriority w:val="99"/>
    <w:semiHidden/>
    <w:unhideWhenUsed/>
    <w:rsid w:val="00FD3CA4"/>
    <w:rPr>
      <w:color w:val="595959" w:themeColor="text1" w:themeTint="A6"/>
      <w:shd w:val="clear" w:color="auto" w:fill="E6E6E6"/>
    </w:rPr>
  </w:style>
  <w:style w:type="paragraph" w:styleId="Ballontekst">
    <w:name w:val="Balloon Text"/>
    <w:basedOn w:val="Standaard"/>
    <w:link w:val="BallontekstChar"/>
    <w:uiPriority w:val="99"/>
    <w:semiHidden/>
    <w:unhideWhenUsed/>
    <w:rsid w:val="00BE5D4D"/>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BE5D4D"/>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AppData\Local\Packages\Microsoft.Office.Desktop_8wekyb3d8bbwe\LocalCache\Roaming\Microsoft\Templates\Verkoopfactuur%20(Groene%20kleuroverg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E2FEDE01644E08B532D21E297C8533"/>
        <w:category>
          <w:name w:val="Algemeen"/>
          <w:gallery w:val="placeholder"/>
        </w:category>
        <w:types>
          <w:type w:val="bbPlcHdr"/>
        </w:types>
        <w:behaviors>
          <w:behavior w:val="content"/>
        </w:behaviors>
        <w:guid w:val="{C0FD9D06-8C35-44C4-8629-C3A6FD0F3A59}"/>
      </w:docPartPr>
      <w:docPartBody>
        <w:p w:rsidR="0052268F" w:rsidRDefault="00B65197">
          <w:pPr>
            <w:pStyle w:val="FAE2FEDE01644E08B532D21E297C8533"/>
          </w:pPr>
          <w:r w:rsidRPr="001649FA">
            <w:rPr>
              <w:rFonts w:ascii="Franklin Gothic Book" w:eastAsia="Franklin Gothic Book" w:hAnsi="Franklin Gothic Book" w:cs="Franklin Gothic Book"/>
              <w:color w:val="000000" w:themeColor="text1"/>
              <w:sz w:val="52"/>
              <w:szCs w:val="52"/>
              <w:lang w:bidi="nl-NL"/>
            </w:rPr>
            <w:t>FACTUUR</w:t>
          </w:r>
        </w:p>
      </w:docPartBody>
    </w:docPart>
    <w:docPart>
      <w:docPartPr>
        <w:name w:val="3A5B96A798FB4A7DA27396562DF1B125"/>
        <w:category>
          <w:name w:val="Algemeen"/>
          <w:gallery w:val="placeholder"/>
        </w:category>
        <w:types>
          <w:type w:val="bbPlcHdr"/>
        </w:types>
        <w:behaviors>
          <w:behavior w:val="content"/>
        </w:behaviors>
        <w:guid w:val="{12712D24-8CC5-4B9A-8BD5-DA8A8F4E859C}"/>
      </w:docPartPr>
      <w:docPartBody>
        <w:p w:rsidR="0052268F" w:rsidRDefault="00B65197">
          <w:pPr>
            <w:pStyle w:val="3A5B96A798FB4A7DA27396562DF1B125"/>
          </w:pPr>
          <w:r w:rsidRPr="00881079">
            <w:rPr>
              <w:rFonts w:ascii="Franklin Gothic Demi" w:eastAsia="Franklin Gothic Demi" w:hAnsi="Franklin Gothic Demi" w:cs="Franklin Gothic Demi"/>
              <w:color w:val="000000" w:themeColor="text1"/>
              <w:sz w:val="24"/>
              <w:szCs w:val="24"/>
              <w:lang w:bidi="nl-NL"/>
            </w:rPr>
            <w:t>FACTUUR AAN:</w:t>
          </w:r>
        </w:p>
      </w:docPartBody>
    </w:docPart>
    <w:docPart>
      <w:docPartPr>
        <w:name w:val="C89CE12FA7ED467DB84A5510738B0A01"/>
        <w:category>
          <w:name w:val="Algemeen"/>
          <w:gallery w:val="placeholder"/>
        </w:category>
        <w:types>
          <w:type w:val="bbPlcHdr"/>
        </w:types>
        <w:behaviors>
          <w:behavior w:val="content"/>
        </w:behaviors>
        <w:guid w:val="{C405661D-ADA5-439A-93F9-B0A050E78106}"/>
      </w:docPartPr>
      <w:docPartBody>
        <w:p w:rsidR="0052268F" w:rsidRDefault="00B65197">
          <w:pPr>
            <w:pStyle w:val="C89CE12FA7ED467DB84A5510738B0A01"/>
          </w:pPr>
          <w:r w:rsidRPr="00881079">
            <w:rPr>
              <w:rFonts w:ascii="Microsoft Sans Serif" w:eastAsia="Microsoft Sans Serif" w:hAnsi="Microsoft Sans Serif" w:cs="Microsoft Sans Serif"/>
              <w:color w:val="000000" w:themeColor="text1"/>
              <w:sz w:val="20"/>
              <w:szCs w:val="20"/>
              <w:lang w:bidi="nl-NL"/>
            </w:rPr>
            <w:t>Naam</w:t>
          </w:r>
        </w:p>
      </w:docPartBody>
    </w:docPart>
    <w:docPart>
      <w:docPartPr>
        <w:name w:val="29F84A530C8041BFABF6322FEFDEFC61"/>
        <w:category>
          <w:name w:val="Algemeen"/>
          <w:gallery w:val="placeholder"/>
        </w:category>
        <w:types>
          <w:type w:val="bbPlcHdr"/>
        </w:types>
        <w:behaviors>
          <w:behavior w:val="content"/>
        </w:behaviors>
        <w:guid w:val="{7DACE30B-F2DD-4C1C-80F4-4826A9B3E2E6}"/>
      </w:docPartPr>
      <w:docPartBody>
        <w:p w:rsidR="0052268F" w:rsidRDefault="00B65197">
          <w:pPr>
            <w:pStyle w:val="29F84A530C8041BFABF6322FEFDEFC61"/>
          </w:pPr>
          <w:r w:rsidRPr="00881079">
            <w:rPr>
              <w:rFonts w:ascii="Microsoft Sans Serif" w:eastAsia="Microsoft Sans Serif" w:hAnsi="Microsoft Sans Serif" w:cs="Microsoft Sans Serif"/>
              <w:color w:val="000000" w:themeColor="text1"/>
              <w:sz w:val="20"/>
              <w:szCs w:val="20"/>
              <w:lang w:bidi="nl-NL"/>
            </w:rPr>
            <w:t>Bedrijfsnaam</w:t>
          </w:r>
        </w:p>
      </w:docPartBody>
    </w:docPart>
    <w:docPart>
      <w:docPartPr>
        <w:name w:val="A3510E2B63F14CB7AE7DC67317F896BB"/>
        <w:category>
          <w:name w:val="Algemeen"/>
          <w:gallery w:val="placeholder"/>
        </w:category>
        <w:types>
          <w:type w:val="bbPlcHdr"/>
        </w:types>
        <w:behaviors>
          <w:behavior w:val="content"/>
        </w:behaviors>
        <w:guid w:val="{F672EFA5-4F3F-4D69-8C19-E5259D787CF1}"/>
      </w:docPartPr>
      <w:docPartBody>
        <w:p w:rsidR="0052268F" w:rsidRDefault="00B65197">
          <w:pPr>
            <w:pStyle w:val="A3510E2B63F14CB7AE7DC67317F896BB"/>
          </w:pPr>
          <w:r w:rsidRPr="00881079">
            <w:rPr>
              <w:rFonts w:ascii="Microsoft Sans Serif" w:eastAsia="Microsoft Sans Serif" w:hAnsi="Microsoft Sans Serif" w:cs="Microsoft Sans Serif"/>
              <w:color w:val="000000" w:themeColor="text1"/>
              <w:sz w:val="20"/>
              <w:szCs w:val="20"/>
              <w:lang w:bidi="nl-NL"/>
            </w:rPr>
            <w:t>Adres</w:t>
          </w:r>
        </w:p>
      </w:docPartBody>
    </w:docPart>
    <w:docPart>
      <w:docPartPr>
        <w:name w:val="DBF21937EE0F449B9C8F548140EE9DAA"/>
        <w:category>
          <w:name w:val="Algemeen"/>
          <w:gallery w:val="placeholder"/>
        </w:category>
        <w:types>
          <w:type w:val="bbPlcHdr"/>
        </w:types>
        <w:behaviors>
          <w:behavior w:val="content"/>
        </w:behaviors>
        <w:guid w:val="{75D93D30-1C17-4D26-B571-6D8D9AEFE955}"/>
      </w:docPartPr>
      <w:docPartBody>
        <w:p w:rsidR="0052268F" w:rsidRDefault="00B65197">
          <w:pPr>
            <w:pStyle w:val="DBF21937EE0F449B9C8F548140EE9DAA"/>
          </w:pPr>
          <w:r w:rsidRPr="00881079">
            <w:rPr>
              <w:rFonts w:ascii="Microsoft Sans Serif" w:eastAsia="Microsoft Sans Serif" w:hAnsi="Microsoft Sans Serif" w:cs="Microsoft Sans Serif"/>
              <w:color w:val="000000" w:themeColor="text1"/>
              <w:sz w:val="20"/>
              <w:szCs w:val="20"/>
              <w:lang w:bidi="nl-NL"/>
            </w:rPr>
            <w:t>Postcode en plaats</w:t>
          </w:r>
        </w:p>
      </w:docPartBody>
    </w:docPart>
    <w:docPart>
      <w:docPartPr>
        <w:name w:val="F48ECEAE52AD45079C6A4506F8702643"/>
        <w:category>
          <w:name w:val="Algemeen"/>
          <w:gallery w:val="placeholder"/>
        </w:category>
        <w:types>
          <w:type w:val="bbPlcHdr"/>
        </w:types>
        <w:behaviors>
          <w:behavior w:val="content"/>
        </w:behaviors>
        <w:guid w:val="{131C7CB3-5085-4E32-AE80-CBCD54444DDA}"/>
      </w:docPartPr>
      <w:docPartBody>
        <w:p w:rsidR="0052268F" w:rsidRDefault="00B65197">
          <w:pPr>
            <w:pStyle w:val="F48ECEAE52AD45079C6A4506F8702643"/>
          </w:pPr>
          <w:r w:rsidRPr="00881079">
            <w:rPr>
              <w:rFonts w:ascii="Microsoft Sans Serif" w:eastAsia="Microsoft Sans Serif" w:hAnsi="Microsoft Sans Serif" w:cs="Microsoft Sans Serif"/>
              <w:color w:val="000000" w:themeColor="text1"/>
              <w:sz w:val="20"/>
              <w:szCs w:val="20"/>
              <w:lang w:bidi="nl-NL"/>
            </w:rPr>
            <w:t>Telefoon</w:t>
          </w:r>
        </w:p>
      </w:docPartBody>
    </w:docPart>
    <w:docPart>
      <w:docPartPr>
        <w:name w:val="11BF9C4776084D0E92FD1B037B6C2D6D"/>
        <w:category>
          <w:name w:val="Algemeen"/>
          <w:gallery w:val="placeholder"/>
        </w:category>
        <w:types>
          <w:type w:val="bbPlcHdr"/>
        </w:types>
        <w:behaviors>
          <w:behavior w:val="content"/>
        </w:behaviors>
        <w:guid w:val="{5200E2D9-24ED-45F1-A5F7-BE4402655FA2}"/>
      </w:docPartPr>
      <w:docPartBody>
        <w:p w:rsidR="0052268F" w:rsidRDefault="00B65197">
          <w:pPr>
            <w:pStyle w:val="11BF9C4776084D0E92FD1B037B6C2D6D"/>
          </w:pPr>
          <w:r w:rsidRPr="00881079">
            <w:rPr>
              <w:rFonts w:ascii="Microsoft Sans Serif" w:eastAsia="Microsoft Sans Serif" w:hAnsi="Microsoft Sans Serif" w:cs="Microsoft Sans Serif"/>
              <w:color w:val="000000" w:themeColor="text1"/>
              <w:sz w:val="20"/>
              <w:szCs w:val="20"/>
              <w:lang w:bidi="nl-NL"/>
            </w:rPr>
            <w:t>Klantnummer:</w:t>
          </w:r>
        </w:p>
      </w:docPartBody>
    </w:docPart>
    <w:docPart>
      <w:docPartPr>
        <w:name w:val="CE2D7F082B2D41C4B0A17261C199A64D"/>
        <w:category>
          <w:name w:val="Algemeen"/>
          <w:gallery w:val="placeholder"/>
        </w:category>
        <w:types>
          <w:type w:val="bbPlcHdr"/>
        </w:types>
        <w:behaviors>
          <w:behavior w:val="content"/>
        </w:behaviors>
        <w:guid w:val="{3A0972AE-CB4E-474E-970B-C2DFD0088707}"/>
      </w:docPartPr>
      <w:docPartBody>
        <w:p w:rsidR="0052268F" w:rsidRDefault="00B65197">
          <w:pPr>
            <w:pStyle w:val="CE2D7F082B2D41C4B0A17261C199A64D"/>
          </w:pPr>
          <w:r>
            <w:rPr>
              <w:rFonts w:ascii="Microsoft Sans Serif" w:eastAsia="Microsoft Sans Serif" w:hAnsi="Microsoft Sans Serif" w:cs="Microsoft Sans Serif"/>
              <w:color w:val="000000" w:themeColor="text1"/>
              <w:sz w:val="20"/>
              <w:szCs w:val="20"/>
              <w:lang w:bidi="nl-NL"/>
            </w:rPr>
            <w:t>ID</w:t>
          </w:r>
        </w:p>
      </w:docPartBody>
    </w:docPart>
    <w:docPart>
      <w:docPartPr>
        <w:name w:val="4B2E92827AC34CB38F350B2DAF13A97F"/>
        <w:category>
          <w:name w:val="Algemeen"/>
          <w:gallery w:val="placeholder"/>
        </w:category>
        <w:types>
          <w:type w:val="bbPlcHdr"/>
        </w:types>
        <w:behaviors>
          <w:behavior w:val="content"/>
        </w:behaviors>
        <w:guid w:val="{A0A5BC72-B53D-47FB-B1B3-09C926E3FFA6}"/>
      </w:docPartPr>
      <w:docPartBody>
        <w:p w:rsidR="0052268F" w:rsidRDefault="00B65197">
          <w:pPr>
            <w:pStyle w:val="4B2E92827AC34CB38F350B2DAF13A97F"/>
          </w:pPr>
          <w:r w:rsidRPr="00881079">
            <w:rPr>
              <w:rFonts w:ascii="Franklin Gothic Demi" w:eastAsia="Franklin Gothic Demi" w:hAnsi="Franklin Gothic Demi" w:cs="Franklin Gothic Demi"/>
              <w:color w:val="000000" w:themeColor="text1"/>
              <w:sz w:val="24"/>
              <w:szCs w:val="24"/>
              <w:lang w:bidi="nl-NL"/>
            </w:rPr>
            <w:t>VERZENDADRES:</w:t>
          </w:r>
        </w:p>
      </w:docPartBody>
    </w:docPart>
    <w:docPart>
      <w:docPartPr>
        <w:name w:val="A206817D3BC14E95AEDEF72538BDA526"/>
        <w:category>
          <w:name w:val="Algemeen"/>
          <w:gallery w:val="placeholder"/>
        </w:category>
        <w:types>
          <w:type w:val="bbPlcHdr"/>
        </w:types>
        <w:behaviors>
          <w:behavior w:val="content"/>
        </w:behaviors>
        <w:guid w:val="{23A6ACD6-8595-4254-B13D-BDAAA665BF53}"/>
      </w:docPartPr>
      <w:docPartBody>
        <w:p w:rsidR="0052268F" w:rsidRDefault="00B65197">
          <w:pPr>
            <w:pStyle w:val="A206817D3BC14E95AEDEF72538BDA526"/>
          </w:pPr>
          <w:r w:rsidRPr="00881079">
            <w:rPr>
              <w:rFonts w:ascii="Microsoft Sans Serif" w:eastAsia="Microsoft Sans Serif" w:hAnsi="Microsoft Sans Serif" w:cs="Microsoft Sans Serif"/>
              <w:color w:val="000000" w:themeColor="text1"/>
              <w:sz w:val="20"/>
              <w:szCs w:val="20"/>
              <w:lang w:bidi="nl-NL"/>
            </w:rPr>
            <w:t>Naam</w:t>
          </w:r>
        </w:p>
      </w:docPartBody>
    </w:docPart>
    <w:docPart>
      <w:docPartPr>
        <w:name w:val="E73516EB9F174116B74CE33012CF7231"/>
        <w:category>
          <w:name w:val="Algemeen"/>
          <w:gallery w:val="placeholder"/>
        </w:category>
        <w:types>
          <w:type w:val="bbPlcHdr"/>
        </w:types>
        <w:behaviors>
          <w:behavior w:val="content"/>
        </w:behaviors>
        <w:guid w:val="{BD1C15BE-63BE-4D0A-B9A8-532FC624856F}"/>
      </w:docPartPr>
      <w:docPartBody>
        <w:p w:rsidR="0052268F" w:rsidRDefault="00B65197">
          <w:pPr>
            <w:pStyle w:val="E73516EB9F174116B74CE33012CF7231"/>
          </w:pPr>
          <w:r w:rsidRPr="00881079">
            <w:rPr>
              <w:rFonts w:ascii="Microsoft Sans Serif" w:eastAsia="Microsoft Sans Serif" w:hAnsi="Microsoft Sans Serif" w:cs="Microsoft Sans Serif"/>
              <w:color w:val="000000" w:themeColor="text1"/>
              <w:sz w:val="20"/>
              <w:szCs w:val="20"/>
              <w:lang w:bidi="nl-NL"/>
            </w:rPr>
            <w:t>Bedrijfsnaam</w:t>
          </w:r>
        </w:p>
      </w:docPartBody>
    </w:docPart>
    <w:docPart>
      <w:docPartPr>
        <w:name w:val="FE241D22149347ECB5B29F66D53AD2EE"/>
        <w:category>
          <w:name w:val="Algemeen"/>
          <w:gallery w:val="placeholder"/>
        </w:category>
        <w:types>
          <w:type w:val="bbPlcHdr"/>
        </w:types>
        <w:behaviors>
          <w:behavior w:val="content"/>
        </w:behaviors>
        <w:guid w:val="{A84F1790-60AB-49E3-884F-4A1DE8B90AD2}"/>
      </w:docPartPr>
      <w:docPartBody>
        <w:p w:rsidR="0052268F" w:rsidRDefault="00B65197">
          <w:pPr>
            <w:pStyle w:val="FE241D22149347ECB5B29F66D53AD2EE"/>
          </w:pPr>
          <w:r w:rsidRPr="00881079">
            <w:rPr>
              <w:rFonts w:ascii="Microsoft Sans Serif" w:eastAsia="Microsoft Sans Serif" w:hAnsi="Microsoft Sans Serif" w:cs="Microsoft Sans Serif"/>
              <w:color w:val="000000" w:themeColor="text1"/>
              <w:sz w:val="20"/>
              <w:szCs w:val="20"/>
              <w:lang w:bidi="nl-NL"/>
            </w:rPr>
            <w:t>Adres</w:t>
          </w:r>
        </w:p>
      </w:docPartBody>
    </w:docPart>
    <w:docPart>
      <w:docPartPr>
        <w:name w:val="DBAF7145F6D641FC807DE9630EFF3C42"/>
        <w:category>
          <w:name w:val="Algemeen"/>
          <w:gallery w:val="placeholder"/>
        </w:category>
        <w:types>
          <w:type w:val="bbPlcHdr"/>
        </w:types>
        <w:behaviors>
          <w:behavior w:val="content"/>
        </w:behaviors>
        <w:guid w:val="{72DAAD5E-3A0C-4912-9A5D-8DCA536018F4}"/>
      </w:docPartPr>
      <w:docPartBody>
        <w:p w:rsidR="0052268F" w:rsidRDefault="00B65197">
          <w:pPr>
            <w:pStyle w:val="DBAF7145F6D641FC807DE9630EFF3C42"/>
          </w:pPr>
          <w:r w:rsidRPr="00881079">
            <w:rPr>
              <w:rFonts w:ascii="Microsoft Sans Serif" w:eastAsia="Microsoft Sans Serif" w:hAnsi="Microsoft Sans Serif" w:cs="Microsoft Sans Serif"/>
              <w:color w:val="000000" w:themeColor="text1"/>
              <w:sz w:val="20"/>
              <w:szCs w:val="20"/>
              <w:lang w:bidi="nl-NL"/>
            </w:rPr>
            <w:t>Postcode en plaats</w:t>
          </w:r>
        </w:p>
      </w:docPartBody>
    </w:docPart>
    <w:docPart>
      <w:docPartPr>
        <w:name w:val="E97D2979AA4B406782274E323F078F8F"/>
        <w:category>
          <w:name w:val="Algemeen"/>
          <w:gallery w:val="placeholder"/>
        </w:category>
        <w:types>
          <w:type w:val="bbPlcHdr"/>
        </w:types>
        <w:behaviors>
          <w:behavior w:val="content"/>
        </w:behaviors>
        <w:guid w:val="{ADD87B4C-B023-4FBB-8171-74BBD85B53F5}"/>
      </w:docPartPr>
      <w:docPartBody>
        <w:p w:rsidR="0052268F" w:rsidRDefault="00B65197">
          <w:pPr>
            <w:pStyle w:val="E97D2979AA4B406782274E323F078F8F"/>
          </w:pPr>
          <w:r>
            <w:rPr>
              <w:rFonts w:ascii="Microsoft Sans Serif" w:eastAsia="Microsoft Sans Serif" w:hAnsi="Microsoft Sans Serif" w:cs="Microsoft Sans Serif"/>
              <w:color w:val="000000" w:themeColor="text1"/>
              <w:sz w:val="20"/>
              <w:szCs w:val="20"/>
              <w:lang w:bidi="nl-NL"/>
            </w:rPr>
            <w:t>Telefoon</w:t>
          </w:r>
        </w:p>
      </w:docPartBody>
    </w:docPart>
    <w:docPart>
      <w:docPartPr>
        <w:name w:val="AE8B2578257F416BAD59954083BB157D"/>
        <w:category>
          <w:name w:val="Algemeen"/>
          <w:gallery w:val="placeholder"/>
        </w:category>
        <w:types>
          <w:type w:val="bbPlcHdr"/>
        </w:types>
        <w:behaviors>
          <w:behavior w:val="content"/>
        </w:behaviors>
        <w:guid w:val="{483B8879-DCAF-4235-A1D7-E143F7D42A68}"/>
      </w:docPartPr>
      <w:docPartBody>
        <w:p w:rsidR="0052268F" w:rsidRDefault="00B65197">
          <w:pPr>
            <w:pStyle w:val="AE8B2578257F416BAD59954083BB157D"/>
          </w:pPr>
          <w:r w:rsidRPr="00881079">
            <w:rPr>
              <w:rFonts w:ascii="Microsoft Sans Serif" w:eastAsia="Microsoft Sans Serif" w:hAnsi="Microsoft Sans Serif" w:cs="Microsoft Sans Serif"/>
              <w:color w:val="000000" w:themeColor="text1"/>
              <w:sz w:val="20"/>
              <w:szCs w:val="20"/>
              <w:lang w:bidi="nl-NL"/>
            </w:rPr>
            <w:t>Klantnummer:</w:t>
          </w:r>
        </w:p>
      </w:docPartBody>
    </w:docPart>
    <w:docPart>
      <w:docPartPr>
        <w:name w:val="5DA194DC96ED4D9197006A4B93F58926"/>
        <w:category>
          <w:name w:val="Algemeen"/>
          <w:gallery w:val="placeholder"/>
        </w:category>
        <w:types>
          <w:type w:val="bbPlcHdr"/>
        </w:types>
        <w:behaviors>
          <w:behavior w:val="content"/>
        </w:behaviors>
        <w:guid w:val="{FE9FE628-43E6-419D-AC2A-CA3814C16B48}"/>
      </w:docPartPr>
      <w:docPartBody>
        <w:p w:rsidR="0052268F" w:rsidRDefault="00B65197">
          <w:pPr>
            <w:pStyle w:val="5DA194DC96ED4D9197006A4B93F58926"/>
          </w:pPr>
          <w:r>
            <w:rPr>
              <w:rFonts w:ascii="Microsoft Sans Serif" w:eastAsia="Microsoft Sans Serif" w:hAnsi="Microsoft Sans Serif" w:cs="Microsoft Sans Serif"/>
              <w:color w:val="000000" w:themeColor="text1"/>
              <w:sz w:val="20"/>
              <w:szCs w:val="20"/>
              <w:lang w:bidi="nl-NL"/>
            </w:rPr>
            <w:t>ID</w:t>
          </w:r>
        </w:p>
      </w:docPartBody>
    </w:docPart>
    <w:docPart>
      <w:docPartPr>
        <w:name w:val="D326236A3BF9438DAECF980D2E070E9F"/>
        <w:category>
          <w:name w:val="Algemeen"/>
          <w:gallery w:val="placeholder"/>
        </w:category>
        <w:types>
          <w:type w:val="bbPlcHdr"/>
        </w:types>
        <w:behaviors>
          <w:behavior w:val="content"/>
        </w:behaviors>
        <w:guid w:val="{48A5B9F0-DF61-4D7C-9A4A-03148FF37E36}"/>
      </w:docPartPr>
      <w:docPartBody>
        <w:p w:rsidR="0052268F" w:rsidRDefault="00B65197">
          <w:pPr>
            <w:pStyle w:val="D326236A3BF9438DAECF980D2E070E9F"/>
          </w:pPr>
          <w:r w:rsidRPr="007720D1">
            <w:rPr>
              <w:lang w:bidi="nl-NL"/>
            </w:rPr>
            <w:t>VERKOPER</w:t>
          </w:r>
        </w:p>
      </w:docPartBody>
    </w:docPart>
    <w:docPart>
      <w:docPartPr>
        <w:name w:val="EA439C196514445B9A9A35FE490BA8C4"/>
        <w:category>
          <w:name w:val="Algemeen"/>
          <w:gallery w:val="placeholder"/>
        </w:category>
        <w:types>
          <w:type w:val="bbPlcHdr"/>
        </w:types>
        <w:behaviors>
          <w:behavior w:val="content"/>
        </w:behaviors>
        <w:guid w:val="{135B9FC4-5E83-4757-B00E-2F09E6357075}"/>
      </w:docPartPr>
      <w:docPartBody>
        <w:p w:rsidR="0052268F" w:rsidRDefault="00B65197">
          <w:pPr>
            <w:pStyle w:val="EA439C196514445B9A9A35FE490BA8C4"/>
          </w:pPr>
          <w:r w:rsidRPr="00881079">
            <w:rPr>
              <w:sz w:val="24"/>
              <w:szCs w:val="24"/>
              <w:lang w:bidi="nl-NL"/>
            </w:rPr>
            <w:t>Functie</w:t>
          </w:r>
        </w:p>
      </w:docPartBody>
    </w:docPart>
    <w:docPart>
      <w:docPartPr>
        <w:name w:val="06C354D2A4984CCAACB1F963A3D39F80"/>
        <w:category>
          <w:name w:val="Algemeen"/>
          <w:gallery w:val="placeholder"/>
        </w:category>
        <w:types>
          <w:type w:val="bbPlcHdr"/>
        </w:types>
        <w:behaviors>
          <w:behavior w:val="content"/>
        </w:behaviors>
        <w:guid w:val="{F0AE66F0-FBE6-427D-A09C-8BE2E9FC9DFA}"/>
      </w:docPartPr>
      <w:docPartBody>
        <w:p w:rsidR="0052268F" w:rsidRDefault="00B65197">
          <w:pPr>
            <w:pStyle w:val="06C354D2A4984CCAACB1F963A3D39F80"/>
          </w:pPr>
          <w:r w:rsidRPr="00881079">
            <w:rPr>
              <w:sz w:val="24"/>
              <w:szCs w:val="24"/>
              <w:lang w:bidi="nl-NL"/>
            </w:rPr>
            <w:t>VERZENDWIJZE</w:t>
          </w:r>
        </w:p>
      </w:docPartBody>
    </w:docPart>
    <w:docPart>
      <w:docPartPr>
        <w:name w:val="8BE7281A0A024675A03BB9D30B41F1DA"/>
        <w:category>
          <w:name w:val="Algemeen"/>
          <w:gallery w:val="placeholder"/>
        </w:category>
        <w:types>
          <w:type w:val="bbPlcHdr"/>
        </w:types>
        <w:behaviors>
          <w:behavior w:val="content"/>
        </w:behaviors>
        <w:guid w:val="{F993721F-4633-4632-8474-897C2D5DD1F9}"/>
      </w:docPartPr>
      <w:docPartBody>
        <w:p w:rsidR="0052268F" w:rsidRDefault="00B65197">
          <w:pPr>
            <w:pStyle w:val="8BE7281A0A024675A03BB9D30B41F1DA"/>
          </w:pPr>
          <w:r w:rsidRPr="00881079">
            <w:rPr>
              <w:sz w:val="24"/>
              <w:szCs w:val="24"/>
              <w:lang w:bidi="nl-NL"/>
            </w:rPr>
            <w:t>LEVERINGSvoorwaarden</w:t>
          </w:r>
        </w:p>
      </w:docPartBody>
    </w:docPart>
    <w:docPart>
      <w:docPartPr>
        <w:name w:val="7CC219EC571C451F813DAFC34C63897F"/>
        <w:category>
          <w:name w:val="Algemeen"/>
          <w:gallery w:val="placeholder"/>
        </w:category>
        <w:types>
          <w:type w:val="bbPlcHdr"/>
        </w:types>
        <w:behaviors>
          <w:behavior w:val="content"/>
        </w:behaviors>
        <w:guid w:val="{DE5AAD30-EFCA-4BAA-95FF-EB24E53DE464}"/>
      </w:docPartPr>
      <w:docPartBody>
        <w:p w:rsidR="0052268F" w:rsidRDefault="00B65197">
          <w:pPr>
            <w:pStyle w:val="7CC219EC571C451F813DAFC34C63897F"/>
          </w:pPr>
          <w:r w:rsidRPr="00881079">
            <w:rPr>
              <w:sz w:val="24"/>
              <w:szCs w:val="24"/>
              <w:lang w:bidi="nl-NL"/>
            </w:rPr>
            <w:t>leveringsDATUM</w:t>
          </w:r>
        </w:p>
      </w:docPartBody>
    </w:docPart>
    <w:docPart>
      <w:docPartPr>
        <w:name w:val="E38B06D7617D45C49BF66A8B9809ACA2"/>
        <w:category>
          <w:name w:val="Algemeen"/>
          <w:gallery w:val="placeholder"/>
        </w:category>
        <w:types>
          <w:type w:val="bbPlcHdr"/>
        </w:types>
        <w:behaviors>
          <w:behavior w:val="content"/>
        </w:behaviors>
        <w:guid w:val="{B383526C-ABB0-49F2-9D5C-49CF54A872EA}"/>
      </w:docPartPr>
      <w:docPartBody>
        <w:p w:rsidR="0052268F" w:rsidRDefault="00B65197">
          <w:pPr>
            <w:pStyle w:val="E38B06D7617D45C49BF66A8B9809ACA2"/>
          </w:pPr>
          <w:r w:rsidRPr="00881079">
            <w:rPr>
              <w:sz w:val="24"/>
              <w:szCs w:val="24"/>
              <w:lang w:bidi="nl-NL"/>
            </w:rPr>
            <w:t>Betalingsvoorwaarden</w:t>
          </w:r>
        </w:p>
      </w:docPartBody>
    </w:docPart>
    <w:docPart>
      <w:docPartPr>
        <w:name w:val="C6A3C731F5C344ADB5B5750DACB8ED74"/>
        <w:category>
          <w:name w:val="Algemeen"/>
          <w:gallery w:val="placeholder"/>
        </w:category>
        <w:types>
          <w:type w:val="bbPlcHdr"/>
        </w:types>
        <w:behaviors>
          <w:behavior w:val="content"/>
        </w:behaviors>
        <w:guid w:val="{3DDAB528-1509-4F69-B5CB-11FAB41260CF}"/>
      </w:docPartPr>
      <w:docPartBody>
        <w:p w:rsidR="0052268F" w:rsidRDefault="00B65197">
          <w:pPr>
            <w:pStyle w:val="C6A3C731F5C344ADB5B5750DACB8ED74"/>
          </w:pPr>
          <w:r>
            <w:rPr>
              <w:sz w:val="24"/>
              <w:szCs w:val="24"/>
              <w:lang w:bidi="nl-NL"/>
            </w:rPr>
            <w:t>Vervaldatum</w:t>
          </w:r>
        </w:p>
      </w:docPartBody>
    </w:docPart>
    <w:docPart>
      <w:docPartPr>
        <w:name w:val="7C054EC25AFA4437BC8C71C2B8678FF3"/>
        <w:category>
          <w:name w:val="Algemeen"/>
          <w:gallery w:val="placeholder"/>
        </w:category>
        <w:types>
          <w:type w:val="bbPlcHdr"/>
        </w:types>
        <w:behaviors>
          <w:behavior w:val="content"/>
        </w:behaviors>
        <w:guid w:val="{57D25E35-BF06-41C1-9D4D-0C92873B780E}"/>
      </w:docPartPr>
      <w:docPartBody>
        <w:p w:rsidR="0052268F" w:rsidRDefault="00B65197">
          <w:pPr>
            <w:pStyle w:val="7C054EC25AFA4437BC8C71C2B8678FF3"/>
          </w:pPr>
          <w:r>
            <w:rPr>
              <w:lang w:bidi="nl-NL"/>
            </w:rPr>
            <w:t>Aantal</w:t>
          </w:r>
        </w:p>
      </w:docPartBody>
    </w:docPart>
    <w:docPart>
      <w:docPartPr>
        <w:name w:val="D1C1717F377047BB83F07823BA3BECB9"/>
        <w:category>
          <w:name w:val="Algemeen"/>
          <w:gallery w:val="placeholder"/>
        </w:category>
        <w:types>
          <w:type w:val="bbPlcHdr"/>
        </w:types>
        <w:behaviors>
          <w:behavior w:val="content"/>
        </w:behaviors>
        <w:guid w:val="{413607A4-0F50-4833-BF57-D86765A6B915}"/>
      </w:docPartPr>
      <w:docPartBody>
        <w:p w:rsidR="0052268F" w:rsidRDefault="00B65197">
          <w:pPr>
            <w:pStyle w:val="D1C1717F377047BB83F07823BA3BECB9"/>
          </w:pPr>
          <w:r>
            <w:rPr>
              <w:lang w:bidi="nl-NL"/>
            </w:rPr>
            <w:t>artikelnr.</w:t>
          </w:r>
        </w:p>
      </w:docPartBody>
    </w:docPart>
    <w:docPart>
      <w:docPartPr>
        <w:name w:val="4EC2B8A200144768A1C5FF67EBF06B6A"/>
        <w:category>
          <w:name w:val="Algemeen"/>
          <w:gallery w:val="placeholder"/>
        </w:category>
        <w:types>
          <w:type w:val="bbPlcHdr"/>
        </w:types>
        <w:behaviors>
          <w:behavior w:val="content"/>
        </w:behaviors>
        <w:guid w:val="{BD863F70-E204-4075-BD7C-8B36D9116A2C}"/>
      </w:docPartPr>
      <w:docPartBody>
        <w:p w:rsidR="0052268F" w:rsidRDefault="00B65197">
          <w:pPr>
            <w:pStyle w:val="4EC2B8A200144768A1C5FF67EBF06B6A"/>
          </w:pPr>
          <w:r>
            <w:rPr>
              <w:lang w:bidi="nl-NL"/>
            </w:rPr>
            <w:t>Omschrijving</w:t>
          </w:r>
        </w:p>
      </w:docPartBody>
    </w:docPart>
    <w:docPart>
      <w:docPartPr>
        <w:name w:val="8C3D08E00BCB4EF8A4F54DFEA1C3057B"/>
        <w:category>
          <w:name w:val="Algemeen"/>
          <w:gallery w:val="placeholder"/>
        </w:category>
        <w:types>
          <w:type w:val="bbPlcHdr"/>
        </w:types>
        <w:behaviors>
          <w:behavior w:val="content"/>
        </w:behaviors>
        <w:guid w:val="{F0CCE514-038E-4812-96A2-8358488899BA}"/>
      </w:docPartPr>
      <w:docPartBody>
        <w:p w:rsidR="0052268F" w:rsidRDefault="00B65197">
          <w:pPr>
            <w:pStyle w:val="8C3D08E00BCB4EF8A4F54DFEA1C3057B"/>
          </w:pPr>
          <w:r>
            <w:rPr>
              <w:lang w:bidi="nl-NL"/>
            </w:rPr>
            <w:t>eenheidsprijs</w:t>
          </w:r>
        </w:p>
      </w:docPartBody>
    </w:docPart>
    <w:docPart>
      <w:docPartPr>
        <w:name w:val="99DBD76DF32E4989B9D9A2E8BC22A45A"/>
        <w:category>
          <w:name w:val="Algemeen"/>
          <w:gallery w:val="placeholder"/>
        </w:category>
        <w:types>
          <w:type w:val="bbPlcHdr"/>
        </w:types>
        <w:behaviors>
          <w:behavior w:val="content"/>
        </w:behaviors>
        <w:guid w:val="{5F41B9A4-0F5C-43D5-A10E-48DEC5E1E41E}"/>
      </w:docPartPr>
      <w:docPartBody>
        <w:p w:rsidR="0052268F" w:rsidRDefault="00B65197">
          <w:pPr>
            <w:pStyle w:val="99DBD76DF32E4989B9D9A2E8BC22A45A"/>
          </w:pPr>
          <w:r w:rsidRPr="007720D1">
            <w:rPr>
              <w:lang w:bidi="nl-NL"/>
            </w:rPr>
            <w:t>korting</w:t>
          </w:r>
        </w:p>
      </w:docPartBody>
    </w:docPart>
    <w:docPart>
      <w:docPartPr>
        <w:name w:val="01C5B016542440A4B4DCC80A8D0AF2E2"/>
        <w:category>
          <w:name w:val="Algemeen"/>
          <w:gallery w:val="placeholder"/>
        </w:category>
        <w:types>
          <w:type w:val="bbPlcHdr"/>
        </w:types>
        <w:behaviors>
          <w:behavior w:val="content"/>
        </w:behaviors>
        <w:guid w:val="{C1D74323-3C05-418E-83D0-3D2962A40484}"/>
      </w:docPartPr>
      <w:docPartBody>
        <w:p w:rsidR="0052268F" w:rsidRDefault="00B65197">
          <w:pPr>
            <w:pStyle w:val="01C5B016542440A4B4DCC80A8D0AF2E2"/>
          </w:pPr>
          <w:r w:rsidRPr="007720D1">
            <w:rPr>
              <w:lang w:bidi="nl-NL"/>
            </w:rPr>
            <w:t>Regeltotaal</w:t>
          </w:r>
        </w:p>
      </w:docPartBody>
    </w:docPart>
    <w:docPart>
      <w:docPartPr>
        <w:name w:val="BC9FD9BD01844CE49669A022FF2057B0"/>
        <w:category>
          <w:name w:val="Algemeen"/>
          <w:gallery w:val="placeholder"/>
        </w:category>
        <w:types>
          <w:type w:val="bbPlcHdr"/>
        </w:types>
        <w:behaviors>
          <w:behavior w:val="content"/>
        </w:behaviors>
        <w:guid w:val="{B68E0F74-02C2-4933-AC00-F2028AA9D715}"/>
      </w:docPartPr>
      <w:docPartBody>
        <w:p w:rsidR="0052268F" w:rsidRDefault="00B65197">
          <w:pPr>
            <w:pStyle w:val="BC9FD9BD01844CE49669A022FF2057B0"/>
          </w:pPr>
          <w:r>
            <w:rPr>
              <w:lang w:bidi="nl-NL"/>
            </w:rPr>
            <w:t>Product</w:t>
          </w:r>
        </w:p>
      </w:docPartBody>
    </w:docPart>
    <w:docPart>
      <w:docPartPr>
        <w:name w:val="C0C787CC725F4C579A81E4558957A19F"/>
        <w:category>
          <w:name w:val="Algemeen"/>
          <w:gallery w:val="placeholder"/>
        </w:category>
        <w:types>
          <w:type w:val="bbPlcHdr"/>
        </w:types>
        <w:behaviors>
          <w:behavior w:val="content"/>
        </w:behaviors>
        <w:guid w:val="{3AF45870-10BA-45EF-B187-27FACAE941C9}"/>
      </w:docPartPr>
      <w:docPartBody>
        <w:p w:rsidR="0052268F" w:rsidRDefault="00B65197">
          <w:pPr>
            <w:pStyle w:val="C0C787CC725F4C579A81E4558957A19F"/>
          </w:pPr>
          <w:r>
            <w:rPr>
              <w:lang w:bidi="nl-NL"/>
            </w:rPr>
            <w:t>Productomschrijving</w:t>
          </w:r>
        </w:p>
      </w:docPartBody>
    </w:docPart>
    <w:docPart>
      <w:docPartPr>
        <w:name w:val="F69123462A974102A24C956E21902731"/>
        <w:category>
          <w:name w:val="Algemeen"/>
          <w:gallery w:val="placeholder"/>
        </w:category>
        <w:types>
          <w:type w:val="bbPlcHdr"/>
        </w:types>
        <w:behaviors>
          <w:behavior w:val="content"/>
        </w:behaviors>
        <w:guid w:val="{509519D2-5DC4-495A-82EF-0A6CDBFFBB9C}"/>
      </w:docPartPr>
      <w:docPartBody>
        <w:p w:rsidR="0052268F" w:rsidRDefault="00B65197">
          <w:pPr>
            <w:pStyle w:val="F69123462A974102A24C956E21902731"/>
          </w:pPr>
          <w:r>
            <w:rPr>
              <w:lang w:bidi="nl-NL"/>
            </w:rPr>
            <w:t>€</w:t>
          </w:r>
        </w:p>
      </w:docPartBody>
    </w:docPart>
    <w:docPart>
      <w:docPartPr>
        <w:name w:val="BE59CB0BED6D43F794F7D4137D5CE542"/>
        <w:category>
          <w:name w:val="Algemeen"/>
          <w:gallery w:val="placeholder"/>
        </w:category>
        <w:types>
          <w:type w:val="bbPlcHdr"/>
        </w:types>
        <w:behaviors>
          <w:behavior w:val="content"/>
        </w:behaviors>
        <w:guid w:val="{2D72840B-6285-4B14-8C20-727DC2054845}"/>
      </w:docPartPr>
      <w:docPartBody>
        <w:p w:rsidR="0052268F" w:rsidRDefault="00B65197">
          <w:pPr>
            <w:pStyle w:val="BE59CB0BED6D43F794F7D4137D5CE542"/>
          </w:pPr>
          <w:r w:rsidRPr="00CF2287">
            <w:rPr>
              <w:lang w:bidi="nl-NL"/>
            </w:rPr>
            <w:t>Bedrag</w:t>
          </w:r>
        </w:p>
      </w:docPartBody>
    </w:docPart>
    <w:docPart>
      <w:docPartPr>
        <w:name w:val="0E522AE87D9549BFA1FEB466003062B5"/>
        <w:category>
          <w:name w:val="Algemeen"/>
          <w:gallery w:val="placeholder"/>
        </w:category>
        <w:types>
          <w:type w:val="bbPlcHdr"/>
        </w:types>
        <w:behaviors>
          <w:behavior w:val="content"/>
        </w:behaviors>
        <w:guid w:val="{7653142A-8144-473F-B0F5-A3EFCF176673}"/>
      </w:docPartPr>
      <w:docPartBody>
        <w:p w:rsidR="0052268F" w:rsidRDefault="00B65197">
          <w:pPr>
            <w:pStyle w:val="0E522AE87D9549BFA1FEB466003062B5"/>
          </w:pPr>
          <w:r>
            <w:rPr>
              <w:lang w:bidi="nl-NL"/>
            </w:rPr>
            <w:t>€</w:t>
          </w:r>
        </w:p>
      </w:docPartBody>
    </w:docPart>
    <w:docPart>
      <w:docPartPr>
        <w:name w:val="8E8A3AEB8F714AB7B359311CC7677F04"/>
        <w:category>
          <w:name w:val="Algemeen"/>
          <w:gallery w:val="placeholder"/>
        </w:category>
        <w:types>
          <w:type w:val="bbPlcHdr"/>
        </w:types>
        <w:behaviors>
          <w:behavior w:val="content"/>
        </w:behaviors>
        <w:guid w:val="{1F0CBCDC-CF38-4FD8-AE92-EBEB5A71E37D}"/>
      </w:docPartPr>
      <w:docPartBody>
        <w:p w:rsidR="0052268F" w:rsidRDefault="00B65197">
          <w:pPr>
            <w:pStyle w:val="8E8A3AEB8F714AB7B359311CC7677F04"/>
          </w:pPr>
          <w:r w:rsidRPr="00CF2287">
            <w:rPr>
              <w:lang w:bidi="nl-NL"/>
            </w:rPr>
            <w:t>Bedrag</w:t>
          </w:r>
        </w:p>
      </w:docPartBody>
    </w:docPart>
    <w:docPart>
      <w:docPartPr>
        <w:name w:val="210807C571E04824AB2180381627132C"/>
        <w:category>
          <w:name w:val="Algemeen"/>
          <w:gallery w:val="placeholder"/>
        </w:category>
        <w:types>
          <w:type w:val="bbPlcHdr"/>
        </w:types>
        <w:behaviors>
          <w:behavior w:val="content"/>
        </w:behaviors>
        <w:guid w:val="{ECA9708E-3CB2-4DFC-BB57-802C6A91606B}"/>
      </w:docPartPr>
      <w:docPartBody>
        <w:p w:rsidR="0052268F" w:rsidRDefault="00B65197">
          <w:pPr>
            <w:pStyle w:val="210807C571E04824AB2180381627132C"/>
          </w:pPr>
          <w:r>
            <w:rPr>
              <w:lang w:bidi="nl-NL"/>
            </w:rPr>
            <w:t>Product</w:t>
          </w:r>
        </w:p>
      </w:docPartBody>
    </w:docPart>
    <w:docPart>
      <w:docPartPr>
        <w:name w:val="3D751F0F20FB44DBA5A64EF3E5959A39"/>
        <w:category>
          <w:name w:val="Algemeen"/>
          <w:gallery w:val="placeholder"/>
        </w:category>
        <w:types>
          <w:type w:val="bbPlcHdr"/>
        </w:types>
        <w:behaviors>
          <w:behavior w:val="content"/>
        </w:behaviors>
        <w:guid w:val="{3D9854AD-9930-48AE-866C-465D5FBF4DDE}"/>
      </w:docPartPr>
      <w:docPartBody>
        <w:p w:rsidR="0052268F" w:rsidRDefault="00B65197">
          <w:pPr>
            <w:pStyle w:val="3D751F0F20FB44DBA5A64EF3E5959A39"/>
          </w:pPr>
          <w:r>
            <w:rPr>
              <w:lang w:bidi="nl-NL"/>
            </w:rPr>
            <w:t>Productomschrijving</w:t>
          </w:r>
        </w:p>
      </w:docPartBody>
    </w:docPart>
    <w:docPart>
      <w:docPartPr>
        <w:name w:val="5AF24C0C61484A19B4F7E23DDEE175A2"/>
        <w:category>
          <w:name w:val="Algemeen"/>
          <w:gallery w:val="placeholder"/>
        </w:category>
        <w:types>
          <w:type w:val="bbPlcHdr"/>
        </w:types>
        <w:behaviors>
          <w:behavior w:val="content"/>
        </w:behaviors>
        <w:guid w:val="{FA648087-1A50-4784-8F0D-8AA16A13AA00}"/>
      </w:docPartPr>
      <w:docPartBody>
        <w:p w:rsidR="0052268F" w:rsidRDefault="00B65197">
          <w:pPr>
            <w:pStyle w:val="5AF24C0C61484A19B4F7E23DDEE175A2"/>
          </w:pPr>
          <w:r>
            <w:rPr>
              <w:lang w:bidi="nl-NL"/>
            </w:rPr>
            <w:t>€</w:t>
          </w:r>
        </w:p>
      </w:docPartBody>
    </w:docPart>
    <w:docPart>
      <w:docPartPr>
        <w:name w:val="AF90F5C3DB7A46BC9BDBB4BF7EDF62ED"/>
        <w:category>
          <w:name w:val="Algemeen"/>
          <w:gallery w:val="placeholder"/>
        </w:category>
        <w:types>
          <w:type w:val="bbPlcHdr"/>
        </w:types>
        <w:behaviors>
          <w:behavior w:val="content"/>
        </w:behaviors>
        <w:guid w:val="{CCE34A5B-99CF-41F4-B7D0-7353F60CF4BF}"/>
      </w:docPartPr>
      <w:docPartBody>
        <w:p w:rsidR="0052268F" w:rsidRDefault="00B65197">
          <w:pPr>
            <w:pStyle w:val="AF90F5C3DB7A46BC9BDBB4BF7EDF62ED"/>
          </w:pPr>
          <w:r w:rsidRPr="00CF2287">
            <w:rPr>
              <w:lang w:bidi="nl-NL"/>
            </w:rPr>
            <w:t>Bedrag</w:t>
          </w:r>
        </w:p>
      </w:docPartBody>
    </w:docPart>
    <w:docPart>
      <w:docPartPr>
        <w:name w:val="3726C156FA4A4DC5B5532B35F70820E9"/>
        <w:category>
          <w:name w:val="Algemeen"/>
          <w:gallery w:val="placeholder"/>
        </w:category>
        <w:types>
          <w:type w:val="bbPlcHdr"/>
        </w:types>
        <w:behaviors>
          <w:behavior w:val="content"/>
        </w:behaviors>
        <w:guid w:val="{FAE6A79D-0B03-460A-ACEC-AA47995F6D91}"/>
      </w:docPartPr>
      <w:docPartBody>
        <w:p w:rsidR="0052268F" w:rsidRDefault="00B65197">
          <w:pPr>
            <w:pStyle w:val="3726C156FA4A4DC5B5532B35F70820E9"/>
          </w:pPr>
          <w:r>
            <w:rPr>
              <w:lang w:bidi="nl-NL"/>
            </w:rPr>
            <w:t>€</w:t>
          </w:r>
        </w:p>
      </w:docPartBody>
    </w:docPart>
    <w:docPart>
      <w:docPartPr>
        <w:name w:val="5C65D6F80ADA45569C1DC0FD478E820C"/>
        <w:category>
          <w:name w:val="Algemeen"/>
          <w:gallery w:val="placeholder"/>
        </w:category>
        <w:types>
          <w:type w:val="bbPlcHdr"/>
        </w:types>
        <w:behaviors>
          <w:behavior w:val="content"/>
        </w:behaviors>
        <w:guid w:val="{09657A64-3E7A-4BDF-8F7F-D7BDDEA1A20C}"/>
      </w:docPartPr>
      <w:docPartBody>
        <w:p w:rsidR="0052268F" w:rsidRDefault="00B65197">
          <w:pPr>
            <w:pStyle w:val="5C65D6F80ADA45569C1DC0FD478E820C"/>
          </w:pPr>
          <w:r w:rsidRPr="00CF2287">
            <w:rPr>
              <w:lang w:bidi="nl-NL"/>
            </w:rPr>
            <w:t>Bedrag</w:t>
          </w:r>
        </w:p>
      </w:docPartBody>
    </w:docPart>
    <w:docPart>
      <w:docPartPr>
        <w:name w:val="C3DCE963D0AE48108EE1470E1F9DA1AD"/>
        <w:category>
          <w:name w:val="Algemeen"/>
          <w:gallery w:val="placeholder"/>
        </w:category>
        <w:types>
          <w:type w:val="bbPlcHdr"/>
        </w:types>
        <w:behaviors>
          <w:behavior w:val="content"/>
        </w:behaviors>
        <w:guid w:val="{D6BA54B9-AC91-413A-99FC-DDA3F96D712F}"/>
      </w:docPartPr>
      <w:docPartBody>
        <w:p w:rsidR="0052268F" w:rsidRDefault="00B65197">
          <w:pPr>
            <w:pStyle w:val="C3DCE963D0AE48108EE1470E1F9DA1AD"/>
          </w:pPr>
          <w:r>
            <w:rPr>
              <w:lang w:bidi="nl-NL"/>
            </w:rPr>
            <w:t>Product</w:t>
          </w:r>
        </w:p>
      </w:docPartBody>
    </w:docPart>
    <w:docPart>
      <w:docPartPr>
        <w:name w:val="EB8DD42319614353AA65BD097680DB43"/>
        <w:category>
          <w:name w:val="Algemeen"/>
          <w:gallery w:val="placeholder"/>
        </w:category>
        <w:types>
          <w:type w:val="bbPlcHdr"/>
        </w:types>
        <w:behaviors>
          <w:behavior w:val="content"/>
        </w:behaviors>
        <w:guid w:val="{E8014009-84FE-48A6-BD31-BB0E63290ED9}"/>
      </w:docPartPr>
      <w:docPartBody>
        <w:p w:rsidR="0052268F" w:rsidRDefault="00B65197">
          <w:pPr>
            <w:pStyle w:val="EB8DD42319614353AA65BD097680DB43"/>
          </w:pPr>
          <w:r>
            <w:rPr>
              <w:lang w:bidi="nl-NL"/>
            </w:rPr>
            <w:t>Productomschrijving</w:t>
          </w:r>
        </w:p>
      </w:docPartBody>
    </w:docPart>
    <w:docPart>
      <w:docPartPr>
        <w:name w:val="3100999C6A314C83AF9F9D51B119423B"/>
        <w:category>
          <w:name w:val="Algemeen"/>
          <w:gallery w:val="placeholder"/>
        </w:category>
        <w:types>
          <w:type w:val="bbPlcHdr"/>
        </w:types>
        <w:behaviors>
          <w:behavior w:val="content"/>
        </w:behaviors>
        <w:guid w:val="{A05DF320-2C0D-4582-B7D7-28D2578BCB23}"/>
      </w:docPartPr>
      <w:docPartBody>
        <w:p w:rsidR="0052268F" w:rsidRDefault="00B65197">
          <w:pPr>
            <w:pStyle w:val="3100999C6A314C83AF9F9D51B119423B"/>
          </w:pPr>
          <w:r>
            <w:rPr>
              <w:lang w:bidi="nl-NL"/>
            </w:rPr>
            <w:t>€</w:t>
          </w:r>
        </w:p>
      </w:docPartBody>
    </w:docPart>
    <w:docPart>
      <w:docPartPr>
        <w:name w:val="6C8C42A97E474DC0A9EBE6CEB7CCCD67"/>
        <w:category>
          <w:name w:val="Algemeen"/>
          <w:gallery w:val="placeholder"/>
        </w:category>
        <w:types>
          <w:type w:val="bbPlcHdr"/>
        </w:types>
        <w:behaviors>
          <w:behavior w:val="content"/>
        </w:behaviors>
        <w:guid w:val="{125C2DCD-E219-4991-A783-3E8A3BAD2B52}"/>
      </w:docPartPr>
      <w:docPartBody>
        <w:p w:rsidR="0052268F" w:rsidRDefault="00B65197">
          <w:pPr>
            <w:pStyle w:val="6C8C42A97E474DC0A9EBE6CEB7CCCD67"/>
          </w:pPr>
          <w:r w:rsidRPr="00CF2287">
            <w:rPr>
              <w:lang w:bidi="nl-NL"/>
            </w:rPr>
            <w:t>Bedrag</w:t>
          </w:r>
        </w:p>
      </w:docPartBody>
    </w:docPart>
    <w:docPart>
      <w:docPartPr>
        <w:name w:val="0EE52C48E4BC44C7AD83C95A84FE8252"/>
        <w:category>
          <w:name w:val="Algemeen"/>
          <w:gallery w:val="placeholder"/>
        </w:category>
        <w:types>
          <w:type w:val="bbPlcHdr"/>
        </w:types>
        <w:behaviors>
          <w:behavior w:val="content"/>
        </w:behaviors>
        <w:guid w:val="{51FF25E2-3057-4138-839D-6FEECE562A3F}"/>
      </w:docPartPr>
      <w:docPartBody>
        <w:p w:rsidR="0052268F" w:rsidRDefault="00B65197">
          <w:pPr>
            <w:pStyle w:val="0EE52C48E4BC44C7AD83C95A84FE8252"/>
          </w:pPr>
          <w:r>
            <w:rPr>
              <w:lang w:bidi="nl-NL"/>
            </w:rPr>
            <w:t>€</w:t>
          </w:r>
        </w:p>
      </w:docPartBody>
    </w:docPart>
    <w:docPart>
      <w:docPartPr>
        <w:name w:val="ACF756586AC5460EB2DE647E546F0C17"/>
        <w:category>
          <w:name w:val="Algemeen"/>
          <w:gallery w:val="placeholder"/>
        </w:category>
        <w:types>
          <w:type w:val="bbPlcHdr"/>
        </w:types>
        <w:behaviors>
          <w:behavior w:val="content"/>
        </w:behaviors>
        <w:guid w:val="{FB02E7ED-DFC0-413C-9A02-0CE4026963A1}"/>
      </w:docPartPr>
      <w:docPartBody>
        <w:p w:rsidR="0052268F" w:rsidRDefault="00B65197">
          <w:pPr>
            <w:pStyle w:val="ACF756586AC5460EB2DE647E546F0C17"/>
          </w:pPr>
          <w:r w:rsidRPr="00CF2287">
            <w:rPr>
              <w:lang w:bidi="nl-NL"/>
            </w:rPr>
            <w:t>Bedrag</w:t>
          </w:r>
        </w:p>
      </w:docPartBody>
    </w:docPart>
    <w:docPart>
      <w:docPartPr>
        <w:name w:val="33BC206694924E05B7A630BD62338C84"/>
        <w:category>
          <w:name w:val="Algemeen"/>
          <w:gallery w:val="placeholder"/>
        </w:category>
        <w:types>
          <w:type w:val="bbPlcHdr"/>
        </w:types>
        <w:behaviors>
          <w:behavior w:val="content"/>
        </w:behaviors>
        <w:guid w:val="{E0897FAD-9C13-4978-9CE8-B78DFBAA7797}"/>
      </w:docPartPr>
      <w:docPartBody>
        <w:p w:rsidR="0052268F" w:rsidRDefault="00B65197">
          <w:pPr>
            <w:pStyle w:val="33BC206694924E05B7A630BD62338C84"/>
          </w:pPr>
          <w:r>
            <w:rPr>
              <w:lang w:bidi="nl-NL"/>
            </w:rPr>
            <w:t>Product</w:t>
          </w:r>
        </w:p>
      </w:docPartBody>
    </w:docPart>
    <w:docPart>
      <w:docPartPr>
        <w:name w:val="3B34AB8357094CC5A44CB8A21E1237ED"/>
        <w:category>
          <w:name w:val="Algemeen"/>
          <w:gallery w:val="placeholder"/>
        </w:category>
        <w:types>
          <w:type w:val="bbPlcHdr"/>
        </w:types>
        <w:behaviors>
          <w:behavior w:val="content"/>
        </w:behaviors>
        <w:guid w:val="{96029B26-4717-449C-B3ED-EC8B395020DC}"/>
      </w:docPartPr>
      <w:docPartBody>
        <w:p w:rsidR="0052268F" w:rsidRDefault="00B65197">
          <w:pPr>
            <w:pStyle w:val="3B34AB8357094CC5A44CB8A21E1237ED"/>
          </w:pPr>
          <w:r>
            <w:rPr>
              <w:lang w:bidi="nl-NL"/>
            </w:rPr>
            <w:t>Productomschrijving</w:t>
          </w:r>
        </w:p>
      </w:docPartBody>
    </w:docPart>
    <w:docPart>
      <w:docPartPr>
        <w:name w:val="49474D92EA91433AA6B208C12EBEC3AD"/>
        <w:category>
          <w:name w:val="Algemeen"/>
          <w:gallery w:val="placeholder"/>
        </w:category>
        <w:types>
          <w:type w:val="bbPlcHdr"/>
        </w:types>
        <w:behaviors>
          <w:behavior w:val="content"/>
        </w:behaviors>
        <w:guid w:val="{D7E4B337-D572-4044-A91F-8A6C48B58CE6}"/>
      </w:docPartPr>
      <w:docPartBody>
        <w:p w:rsidR="0052268F" w:rsidRDefault="00B65197">
          <w:pPr>
            <w:pStyle w:val="49474D92EA91433AA6B208C12EBEC3AD"/>
          </w:pPr>
          <w:r>
            <w:rPr>
              <w:lang w:bidi="nl-NL"/>
            </w:rPr>
            <w:t>€</w:t>
          </w:r>
        </w:p>
      </w:docPartBody>
    </w:docPart>
    <w:docPart>
      <w:docPartPr>
        <w:name w:val="D8FDC620C4C049718E2C61CFF4265F6C"/>
        <w:category>
          <w:name w:val="Algemeen"/>
          <w:gallery w:val="placeholder"/>
        </w:category>
        <w:types>
          <w:type w:val="bbPlcHdr"/>
        </w:types>
        <w:behaviors>
          <w:behavior w:val="content"/>
        </w:behaviors>
        <w:guid w:val="{3028C9C3-41C1-4AF3-903F-CBFF2413D0B5}"/>
      </w:docPartPr>
      <w:docPartBody>
        <w:p w:rsidR="0052268F" w:rsidRDefault="00B65197">
          <w:pPr>
            <w:pStyle w:val="D8FDC620C4C049718E2C61CFF4265F6C"/>
          </w:pPr>
          <w:r w:rsidRPr="00CF2287">
            <w:rPr>
              <w:lang w:bidi="nl-NL"/>
            </w:rPr>
            <w:t>Bedrag</w:t>
          </w:r>
        </w:p>
      </w:docPartBody>
    </w:docPart>
    <w:docPart>
      <w:docPartPr>
        <w:name w:val="2A58EE3931AA4DCAB1B9E6E59CBD1147"/>
        <w:category>
          <w:name w:val="Algemeen"/>
          <w:gallery w:val="placeholder"/>
        </w:category>
        <w:types>
          <w:type w:val="bbPlcHdr"/>
        </w:types>
        <w:behaviors>
          <w:behavior w:val="content"/>
        </w:behaviors>
        <w:guid w:val="{B6A2BD8B-DCF6-496D-AC68-812782FD9663}"/>
      </w:docPartPr>
      <w:docPartBody>
        <w:p w:rsidR="0052268F" w:rsidRDefault="00B65197">
          <w:pPr>
            <w:pStyle w:val="2A58EE3931AA4DCAB1B9E6E59CBD1147"/>
          </w:pPr>
          <w:r>
            <w:rPr>
              <w:lang w:bidi="nl-NL"/>
            </w:rPr>
            <w:t>€</w:t>
          </w:r>
        </w:p>
      </w:docPartBody>
    </w:docPart>
    <w:docPart>
      <w:docPartPr>
        <w:name w:val="85F387A5119F490898C0CD7BE31D51EA"/>
        <w:category>
          <w:name w:val="Algemeen"/>
          <w:gallery w:val="placeholder"/>
        </w:category>
        <w:types>
          <w:type w:val="bbPlcHdr"/>
        </w:types>
        <w:behaviors>
          <w:behavior w:val="content"/>
        </w:behaviors>
        <w:guid w:val="{64455BBD-C2FF-4E7D-90F4-62C7D819A4EB}"/>
      </w:docPartPr>
      <w:docPartBody>
        <w:p w:rsidR="0052268F" w:rsidRDefault="00B65197">
          <w:pPr>
            <w:pStyle w:val="85F387A5119F490898C0CD7BE31D51EA"/>
          </w:pPr>
          <w:r w:rsidRPr="00CF2287">
            <w:rPr>
              <w:lang w:bidi="nl-NL"/>
            </w:rPr>
            <w:t>Bedrag</w:t>
          </w:r>
        </w:p>
      </w:docPartBody>
    </w:docPart>
    <w:docPart>
      <w:docPartPr>
        <w:name w:val="284CA181D68940A2B324024AE63C5143"/>
        <w:category>
          <w:name w:val="Algemeen"/>
          <w:gallery w:val="placeholder"/>
        </w:category>
        <w:types>
          <w:type w:val="bbPlcHdr"/>
        </w:types>
        <w:behaviors>
          <w:behavior w:val="content"/>
        </w:behaviors>
        <w:guid w:val="{E7F15A03-4499-4FB2-B3FE-702C71B61F0A}"/>
      </w:docPartPr>
      <w:docPartBody>
        <w:p w:rsidR="0052268F" w:rsidRDefault="00B65197">
          <w:pPr>
            <w:pStyle w:val="284CA181D68940A2B324024AE63C5143"/>
          </w:pPr>
          <w:r w:rsidRPr="00F82884">
            <w:rPr>
              <w:sz w:val="24"/>
              <w:szCs w:val="24"/>
              <w:lang w:bidi="nl-NL"/>
            </w:rPr>
            <w:t>Totale korting</w:t>
          </w:r>
        </w:p>
      </w:docPartBody>
    </w:docPart>
    <w:docPart>
      <w:docPartPr>
        <w:name w:val="C5A5D0CCF0D54B9493D14E2E10E235E5"/>
        <w:category>
          <w:name w:val="Algemeen"/>
          <w:gallery w:val="placeholder"/>
        </w:category>
        <w:types>
          <w:type w:val="bbPlcHdr"/>
        </w:types>
        <w:behaviors>
          <w:behavior w:val="content"/>
        </w:behaviors>
        <w:guid w:val="{EBBA00B0-E9B2-428D-AA0A-0A9541518BC7}"/>
      </w:docPartPr>
      <w:docPartBody>
        <w:p w:rsidR="0052268F" w:rsidRDefault="00B65197">
          <w:pPr>
            <w:pStyle w:val="C5A5D0CCF0D54B9493D14E2E10E235E5"/>
          </w:pPr>
          <w:r>
            <w:rPr>
              <w:sz w:val="24"/>
              <w:szCs w:val="24"/>
              <w:lang w:bidi="nl-NL"/>
            </w:rPr>
            <w:t>Subtotaal</w:t>
          </w:r>
        </w:p>
      </w:docPartBody>
    </w:docPart>
    <w:docPart>
      <w:docPartPr>
        <w:name w:val="C08C07AB8FBC4844BE482BA5467FC02A"/>
        <w:category>
          <w:name w:val="Algemeen"/>
          <w:gallery w:val="placeholder"/>
        </w:category>
        <w:types>
          <w:type w:val="bbPlcHdr"/>
        </w:types>
        <w:behaviors>
          <w:behavior w:val="content"/>
        </w:behaviors>
        <w:guid w:val="{536F8603-C565-4C9A-9300-6FAF3C99925F}"/>
      </w:docPartPr>
      <w:docPartBody>
        <w:p w:rsidR="0052268F" w:rsidRDefault="00B65197">
          <w:pPr>
            <w:pStyle w:val="C08C07AB8FBC4844BE482BA5467FC02A"/>
          </w:pPr>
          <w:r>
            <w:rPr>
              <w:sz w:val="24"/>
              <w:szCs w:val="24"/>
              <w:lang w:bidi="nl-NL"/>
            </w:rPr>
            <w:t>Btw</w:t>
          </w:r>
        </w:p>
      </w:docPartBody>
    </w:docPart>
    <w:docPart>
      <w:docPartPr>
        <w:name w:val="C5C504399FBF45CBB1833B1E5657EB10"/>
        <w:category>
          <w:name w:val="Algemeen"/>
          <w:gallery w:val="placeholder"/>
        </w:category>
        <w:types>
          <w:type w:val="bbPlcHdr"/>
        </w:types>
        <w:behaviors>
          <w:behavior w:val="content"/>
        </w:behaviors>
        <w:guid w:val="{D3319376-D8E8-41C0-8D32-E303C5E2D497}"/>
      </w:docPartPr>
      <w:docPartBody>
        <w:p w:rsidR="0052268F" w:rsidRDefault="00B65197">
          <w:pPr>
            <w:pStyle w:val="C5C504399FBF45CBB1833B1E5657EB10"/>
          </w:pPr>
          <w:r w:rsidRPr="00881079">
            <w:rPr>
              <w:b/>
              <w:sz w:val="24"/>
              <w:szCs w:val="24"/>
              <w:lang w:bidi="nl-NL"/>
            </w:rPr>
            <w:t>Totaal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07"/>
    <w:rsid w:val="00201AFE"/>
    <w:rsid w:val="00235E07"/>
    <w:rsid w:val="002E7C5F"/>
    <w:rsid w:val="002F59EE"/>
    <w:rsid w:val="0052268F"/>
    <w:rsid w:val="005573F5"/>
    <w:rsid w:val="005772D3"/>
    <w:rsid w:val="007B23D1"/>
    <w:rsid w:val="00833684"/>
    <w:rsid w:val="00B65197"/>
    <w:rsid w:val="00CD1913"/>
    <w:rsid w:val="00D4057D"/>
    <w:rsid w:val="00DA7D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E2FEDE01644E08B532D21E297C8533">
    <w:name w:val="FAE2FEDE01644E08B532D21E297C8533"/>
  </w:style>
  <w:style w:type="paragraph" w:customStyle="1" w:styleId="4579BB3C35504DE1BCC5D98DEFFECE0A">
    <w:name w:val="4579BB3C35504DE1BCC5D98DEFFECE0A"/>
  </w:style>
  <w:style w:type="paragraph" w:customStyle="1" w:styleId="9AF258A372844169B184E0DCB05A811A">
    <w:name w:val="9AF258A372844169B184E0DCB05A811A"/>
  </w:style>
  <w:style w:type="paragraph" w:customStyle="1" w:styleId="B3C55DD0C1E249FDAE1AC2181A6C5671">
    <w:name w:val="B3C55DD0C1E249FDAE1AC2181A6C5671"/>
  </w:style>
  <w:style w:type="paragraph" w:customStyle="1" w:styleId="7473303C2EB04307958AA93613028287">
    <w:name w:val="7473303C2EB04307958AA93613028287"/>
  </w:style>
  <w:style w:type="paragraph" w:customStyle="1" w:styleId="25FF907FAD7C42528D15872FD64EF182">
    <w:name w:val="25FF907FAD7C42528D15872FD64EF182"/>
  </w:style>
  <w:style w:type="paragraph" w:customStyle="1" w:styleId="A987709CD19A4312AC37EC651DAFF052">
    <w:name w:val="A987709CD19A4312AC37EC651DAFF052"/>
  </w:style>
  <w:style w:type="paragraph" w:customStyle="1" w:styleId="59A4F3740E444FCA8C84037721AD61E8">
    <w:name w:val="59A4F3740E444FCA8C84037721AD61E8"/>
  </w:style>
  <w:style w:type="paragraph" w:customStyle="1" w:styleId="780809936A5B4AD1A33EB23A2BC7AFFC">
    <w:name w:val="780809936A5B4AD1A33EB23A2BC7AFFC"/>
  </w:style>
  <w:style w:type="paragraph" w:customStyle="1" w:styleId="B125B1190F594FCC85AC915A41505A43">
    <w:name w:val="B125B1190F594FCC85AC915A41505A43"/>
  </w:style>
  <w:style w:type="paragraph" w:customStyle="1" w:styleId="7F7DBAF311AC4960B311D5906D775ECC">
    <w:name w:val="7F7DBAF311AC4960B311D5906D775ECC"/>
  </w:style>
  <w:style w:type="paragraph" w:customStyle="1" w:styleId="98FE1E453FA446A0BE575D5C11CF1A96">
    <w:name w:val="98FE1E453FA446A0BE575D5C11CF1A96"/>
  </w:style>
  <w:style w:type="paragraph" w:customStyle="1" w:styleId="3A5B96A798FB4A7DA27396562DF1B125">
    <w:name w:val="3A5B96A798FB4A7DA27396562DF1B125"/>
  </w:style>
  <w:style w:type="paragraph" w:customStyle="1" w:styleId="C89CE12FA7ED467DB84A5510738B0A01">
    <w:name w:val="C89CE12FA7ED467DB84A5510738B0A01"/>
  </w:style>
  <w:style w:type="paragraph" w:customStyle="1" w:styleId="29F84A530C8041BFABF6322FEFDEFC61">
    <w:name w:val="29F84A530C8041BFABF6322FEFDEFC61"/>
  </w:style>
  <w:style w:type="paragraph" w:customStyle="1" w:styleId="A3510E2B63F14CB7AE7DC67317F896BB">
    <w:name w:val="A3510E2B63F14CB7AE7DC67317F896BB"/>
  </w:style>
  <w:style w:type="paragraph" w:customStyle="1" w:styleId="DBF21937EE0F449B9C8F548140EE9DAA">
    <w:name w:val="DBF21937EE0F449B9C8F548140EE9DAA"/>
  </w:style>
  <w:style w:type="paragraph" w:customStyle="1" w:styleId="F48ECEAE52AD45079C6A4506F8702643">
    <w:name w:val="F48ECEAE52AD45079C6A4506F8702643"/>
  </w:style>
  <w:style w:type="paragraph" w:customStyle="1" w:styleId="11BF9C4776084D0E92FD1B037B6C2D6D">
    <w:name w:val="11BF9C4776084D0E92FD1B037B6C2D6D"/>
  </w:style>
  <w:style w:type="paragraph" w:customStyle="1" w:styleId="CE2D7F082B2D41C4B0A17261C199A64D">
    <w:name w:val="CE2D7F082B2D41C4B0A17261C199A64D"/>
  </w:style>
  <w:style w:type="paragraph" w:customStyle="1" w:styleId="4B2E92827AC34CB38F350B2DAF13A97F">
    <w:name w:val="4B2E92827AC34CB38F350B2DAF13A97F"/>
  </w:style>
  <w:style w:type="paragraph" w:customStyle="1" w:styleId="A206817D3BC14E95AEDEF72538BDA526">
    <w:name w:val="A206817D3BC14E95AEDEF72538BDA526"/>
  </w:style>
  <w:style w:type="paragraph" w:customStyle="1" w:styleId="E73516EB9F174116B74CE33012CF7231">
    <w:name w:val="E73516EB9F174116B74CE33012CF7231"/>
  </w:style>
  <w:style w:type="paragraph" w:customStyle="1" w:styleId="FE241D22149347ECB5B29F66D53AD2EE">
    <w:name w:val="FE241D22149347ECB5B29F66D53AD2EE"/>
  </w:style>
  <w:style w:type="paragraph" w:customStyle="1" w:styleId="DBAF7145F6D641FC807DE9630EFF3C42">
    <w:name w:val="DBAF7145F6D641FC807DE9630EFF3C42"/>
  </w:style>
  <w:style w:type="paragraph" w:customStyle="1" w:styleId="E97D2979AA4B406782274E323F078F8F">
    <w:name w:val="E97D2979AA4B406782274E323F078F8F"/>
  </w:style>
  <w:style w:type="paragraph" w:customStyle="1" w:styleId="AE8B2578257F416BAD59954083BB157D">
    <w:name w:val="AE8B2578257F416BAD59954083BB157D"/>
  </w:style>
  <w:style w:type="paragraph" w:customStyle="1" w:styleId="5DA194DC96ED4D9197006A4B93F58926">
    <w:name w:val="5DA194DC96ED4D9197006A4B93F58926"/>
  </w:style>
  <w:style w:type="paragraph" w:customStyle="1" w:styleId="D326236A3BF9438DAECF980D2E070E9F">
    <w:name w:val="D326236A3BF9438DAECF980D2E070E9F"/>
  </w:style>
  <w:style w:type="paragraph" w:customStyle="1" w:styleId="EA439C196514445B9A9A35FE490BA8C4">
    <w:name w:val="EA439C196514445B9A9A35FE490BA8C4"/>
  </w:style>
  <w:style w:type="paragraph" w:customStyle="1" w:styleId="06C354D2A4984CCAACB1F963A3D39F80">
    <w:name w:val="06C354D2A4984CCAACB1F963A3D39F80"/>
  </w:style>
  <w:style w:type="paragraph" w:customStyle="1" w:styleId="8BE7281A0A024675A03BB9D30B41F1DA">
    <w:name w:val="8BE7281A0A024675A03BB9D30B41F1DA"/>
  </w:style>
  <w:style w:type="paragraph" w:customStyle="1" w:styleId="7CC219EC571C451F813DAFC34C63897F">
    <w:name w:val="7CC219EC571C451F813DAFC34C63897F"/>
  </w:style>
  <w:style w:type="paragraph" w:customStyle="1" w:styleId="E38B06D7617D45C49BF66A8B9809ACA2">
    <w:name w:val="E38B06D7617D45C49BF66A8B9809ACA2"/>
  </w:style>
  <w:style w:type="paragraph" w:customStyle="1" w:styleId="C6A3C731F5C344ADB5B5750DACB8ED74">
    <w:name w:val="C6A3C731F5C344ADB5B5750DACB8ED74"/>
  </w:style>
  <w:style w:type="paragraph" w:customStyle="1" w:styleId="A000740A2A7449BCA35DC9633EA1DCC1">
    <w:name w:val="A000740A2A7449BCA35DC9633EA1DCC1"/>
  </w:style>
  <w:style w:type="paragraph" w:customStyle="1" w:styleId="7C054EC25AFA4437BC8C71C2B8678FF3">
    <w:name w:val="7C054EC25AFA4437BC8C71C2B8678FF3"/>
  </w:style>
  <w:style w:type="paragraph" w:customStyle="1" w:styleId="D1C1717F377047BB83F07823BA3BECB9">
    <w:name w:val="D1C1717F377047BB83F07823BA3BECB9"/>
  </w:style>
  <w:style w:type="paragraph" w:customStyle="1" w:styleId="4EC2B8A200144768A1C5FF67EBF06B6A">
    <w:name w:val="4EC2B8A200144768A1C5FF67EBF06B6A"/>
  </w:style>
  <w:style w:type="paragraph" w:customStyle="1" w:styleId="8C3D08E00BCB4EF8A4F54DFEA1C3057B">
    <w:name w:val="8C3D08E00BCB4EF8A4F54DFEA1C3057B"/>
  </w:style>
  <w:style w:type="paragraph" w:customStyle="1" w:styleId="99DBD76DF32E4989B9D9A2E8BC22A45A">
    <w:name w:val="99DBD76DF32E4989B9D9A2E8BC22A45A"/>
  </w:style>
  <w:style w:type="paragraph" w:customStyle="1" w:styleId="01C5B016542440A4B4DCC80A8D0AF2E2">
    <w:name w:val="01C5B016542440A4B4DCC80A8D0AF2E2"/>
  </w:style>
  <w:style w:type="paragraph" w:customStyle="1" w:styleId="BC9FD9BD01844CE49669A022FF2057B0">
    <w:name w:val="BC9FD9BD01844CE49669A022FF2057B0"/>
  </w:style>
  <w:style w:type="paragraph" w:customStyle="1" w:styleId="C0C787CC725F4C579A81E4558957A19F">
    <w:name w:val="C0C787CC725F4C579A81E4558957A19F"/>
  </w:style>
  <w:style w:type="paragraph" w:customStyle="1" w:styleId="F69123462A974102A24C956E21902731">
    <w:name w:val="F69123462A974102A24C956E21902731"/>
  </w:style>
  <w:style w:type="paragraph" w:customStyle="1" w:styleId="BE59CB0BED6D43F794F7D4137D5CE542">
    <w:name w:val="BE59CB0BED6D43F794F7D4137D5CE542"/>
  </w:style>
  <w:style w:type="paragraph" w:customStyle="1" w:styleId="0E522AE87D9549BFA1FEB466003062B5">
    <w:name w:val="0E522AE87D9549BFA1FEB466003062B5"/>
  </w:style>
  <w:style w:type="paragraph" w:customStyle="1" w:styleId="8E8A3AEB8F714AB7B359311CC7677F04">
    <w:name w:val="8E8A3AEB8F714AB7B359311CC7677F04"/>
  </w:style>
  <w:style w:type="paragraph" w:customStyle="1" w:styleId="210807C571E04824AB2180381627132C">
    <w:name w:val="210807C571E04824AB2180381627132C"/>
  </w:style>
  <w:style w:type="paragraph" w:customStyle="1" w:styleId="3D751F0F20FB44DBA5A64EF3E5959A39">
    <w:name w:val="3D751F0F20FB44DBA5A64EF3E5959A39"/>
  </w:style>
  <w:style w:type="paragraph" w:customStyle="1" w:styleId="5AF24C0C61484A19B4F7E23DDEE175A2">
    <w:name w:val="5AF24C0C61484A19B4F7E23DDEE175A2"/>
  </w:style>
  <w:style w:type="paragraph" w:customStyle="1" w:styleId="AF90F5C3DB7A46BC9BDBB4BF7EDF62ED">
    <w:name w:val="AF90F5C3DB7A46BC9BDBB4BF7EDF62ED"/>
  </w:style>
  <w:style w:type="paragraph" w:customStyle="1" w:styleId="3726C156FA4A4DC5B5532B35F70820E9">
    <w:name w:val="3726C156FA4A4DC5B5532B35F70820E9"/>
  </w:style>
  <w:style w:type="paragraph" w:customStyle="1" w:styleId="5C65D6F80ADA45569C1DC0FD478E820C">
    <w:name w:val="5C65D6F80ADA45569C1DC0FD478E820C"/>
  </w:style>
  <w:style w:type="paragraph" w:customStyle="1" w:styleId="C3DCE963D0AE48108EE1470E1F9DA1AD">
    <w:name w:val="C3DCE963D0AE48108EE1470E1F9DA1AD"/>
  </w:style>
  <w:style w:type="paragraph" w:customStyle="1" w:styleId="EB8DD42319614353AA65BD097680DB43">
    <w:name w:val="EB8DD42319614353AA65BD097680DB43"/>
  </w:style>
  <w:style w:type="paragraph" w:customStyle="1" w:styleId="3100999C6A314C83AF9F9D51B119423B">
    <w:name w:val="3100999C6A314C83AF9F9D51B119423B"/>
  </w:style>
  <w:style w:type="paragraph" w:customStyle="1" w:styleId="6C8C42A97E474DC0A9EBE6CEB7CCCD67">
    <w:name w:val="6C8C42A97E474DC0A9EBE6CEB7CCCD67"/>
  </w:style>
  <w:style w:type="paragraph" w:customStyle="1" w:styleId="0EE52C48E4BC44C7AD83C95A84FE8252">
    <w:name w:val="0EE52C48E4BC44C7AD83C95A84FE8252"/>
  </w:style>
  <w:style w:type="paragraph" w:customStyle="1" w:styleId="ACF756586AC5460EB2DE647E546F0C17">
    <w:name w:val="ACF756586AC5460EB2DE647E546F0C17"/>
  </w:style>
  <w:style w:type="paragraph" w:customStyle="1" w:styleId="33BC206694924E05B7A630BD62338C84">
    <w:name w:val="33BC206694924E05B7A630BD62338C84"/>
  </w:style>
  <w:style w:type="paragraph" w:customStyle="1" w:styleId="3B34AB8357094CC5A44CB8A21E1237ED">
    <w:name w:val="3B34AB8357094CC5A44CB8A21E1237ED"/>
  </w:style>
  <w:style w:type="paragraph" w:customStyle="1" w:styleId="49474D92EA91433AA6B208C12EBEC3AD">
    <w:name w:val="49474D92EA91433AA6B208C12EBEC3AD"/>
  </w:style>
  <w:style w:type="paragraph" w:customStyle="1" w:styleId="D8FDC620C4C049718E2C61CFF4265F6C">
    <w:name w:val="D8FDC620C4C049718E2C61CFF4265F6C"/>
  </w:style>
  <w:style w:type="paragraph" w:customStyle="1" w:styleId="2A58EE3931AA4DCAB1B9E6E59CBD1147">
    <w:name w:val="2A58EE3931AA4DCAB1B9E6E59CBD1147"/>
  </w:style>
  <w:style w:type="paragraph" w:customStyle="1" w:styleId="85F387A5119F490898C0CD7BE31D51EA">
    <w:name w:val="85F387A5119F490898C0CD7BE31D51EA"/>
  </w:style>
  <w:style w:type="paragraph" w:customStyle="1" w:styleId="284CA181D68940A2B324024AE63C5143">
    <w:name w:val="284CA181D68940A2B324024AE63C5143"/>
  </w:style>
  <w:style w:type="paragraph" w:customStyle="1" w:styleId="C5A5D0CCF0D54B9493D14E2E10E235E5">
    <w:name w:val="C5A5D0CCF0D54B9493D14E2E10E235E5"/>
  </w:style>
  <w:style w:type="paragraph" w:customStyle="1" w:styleId="C08C07AB8FBC4844BE482BA5467FC02A">
    <w:name w:val="C08C07AB8FBC4844BE482BA5467FC02A"/>
  </w:style>
  <w:style w:type="paragraph" w:customStyle="1" w:styleId="C5C504399FBF45CBB1833B1E5657EB10">
    <w:name w:val="C5C504399FBF45CBB1833B1E5657EB10"/>
  </w:style>
  <w:style w:type="paragraph" w:customStyle="1" w:styleId="4BF188481DAF415A9EED205F7C88E7D7">
    <w:name w:val="4BF188481DAF415A9EED205F7C88E7D7"/>
    <w:rsid w:val="00235E07"/>
  </w:style>
  <w:style w:type="paragraph" w:customStyle="1" w:styleId="DAA7C2E662464D1CB81B300673BE0547">
    <w:name w:val="DAA7C2E662464D1CB81B300673BE0547"/>
    <w:rsid w:val="00235E07"/>
  </w:style>
  <w:style w:type="paragraph" w:customStyle="1" w:styleId="C40104F8024348D8AB31CB75CCCD4808">
    <w:name w:val="C40104F8024348D8AB31CB75CCCD4808"/>
    <w:rsid w:val="00235E07"/>
  </w:style>
  <w:style w:type="paragraph" w:customStyle="1" w:styleId="40DABA39BDA64E74971B51790B2B83E0">
    <w:name w:val="40DABA39BDA64E74971B51790B2B83E0"/>
    <w:rsid w:val="00235E07"/>
  </w:style>
  <w:style w:type="paragraph" w:customStyle="1" w:styleId="637BE95CECA94CE09F76893001B9F88C">
    <w:name w:val="637BE95CECA94CE09F76893001B9F88C"/>
    <w:rsid w:val="00235E07"/>
  </w:style>
  <w:style w:type="paragraph" w:customStyle="1" w:styleId="8785761B61F9457AB5C46E07A1416A83">
    <w:name w:val="8785761B61F9457AB5C46E07A1416A83"/>
    <w:rsid w:val="00235E07"/>
  </w:style>
  <w:style w:type="paragraph" w:customStyle="1" w:styleId="2EE2837D98D440F68BC531EC34A2E3FF">
    <w:name w:val="2EE2837D98D440F68BC531EC34A2E3FF"/>
    <w:rsid w:val="00235E07"/>
  </w:style>
  <w:style w:type="paragraph" w:customStyle="1" w:styleId="81B70D2A08964C019F1C27A8F8170212">
    <w:name w:val="81B70D2A08964C019F1C27A8F8170212"/>
    <w:rsid w:val="00235E07"/>
  </w:style>
  <w:style w:type="paragraph" w:customStyle="1" w:styleId="E4E01FAA2E5D4B8981FB06937AB17DE7">
    <w:name w:val="E4E01FAA2E5D4B8981FB06937AB17DE7"/>
    <w:rsid w:val="00235E07"/>
  </w:style>
  <w:style w:type="paragraph" w:customStyle="1" w:styleId="8A15AA704E0C4743A6296C1311732E51">
    <w:name w:val="8A15AA704E0C4743A6296C1311732E51"/>
    <w:rsid w:val="00235E07"/>
  </w:style>
  <w:style w:type="paragraph" w:customStyle="1" w:styleId="C28EDCA43E0749BE8DD4AEE67B61F3EA">
    <w:name w:val="C28EDCA43E0749BE8DD4AEE67B61F3EA"/>
    <w:rsid w:val="00235E07"/>
  </w:style>
  <w:style w:type="paragraph" w:customStyle="1" w:styleId="E9F61F8F2CB249E696ACC01D10B16E87">
    <w:name w:val="E9F61F8F2CB249E696ACC01D10B16E87"/>
    <w:rsid w:val="00235E07"/>
  </w:style>
  <w:style w:type="paragraph" w:customStyle="1" w:styleId="1CDF29D99DFD41C9B2F760E1A3630BA4">
    <w:name w:val="1CDF29D99DFD41C9B2F760E1A3630BA4"/>
    <w:rsid w:val="00235E07"/>
  </w:style>
  <w:style w:type="paragraph" w:customStyle="1" w:styleId="B617CEB188B24B698021392C8300936F">
    <w:name w:val="B617CEB188B24B698021392C8300936F"/>
    <w:rsid w:val="00235E07"/>
  </w:style>
  <w:style w:type="paragraph" w:customStyle="1" w:styleId="9051475C1B884D378656648EB6AC2EBD">
    <w:name w:val="9051475C1B884D378656648EB6AC2EBD"/>
    <w:rsid w:val="00235E07"/>
  </w:style>
  <w:style w:type="paragraph" w:customStyle="1" w:styleId="423881F176454BB097806FE1DD7B0413">
    <w:name w:val="423881F176454BB097806FE1DD7B0413"/>
    <w:rsid w:val="00235E07"/>
  </w:style>
  <w:style w:type="paragraph" w:customStyle="1" w:styleId="2BF9CFA1CEF84BD29C39D81569758304">
    <w:name w:val="2BF9CFA1CEF84BD29C39D81569758304"/>
    <w:rsid w:val="00235E07"/>
  </w:style>
  <w:style w:type="paragraph" w:customStyle="1" w:styleId="BFC2344D28B74ECAAD1C90D7303AE59E">
    <w:name w:val="BFC2344D28B74ECAAD1C90D7303AE59E"/>
    <w:rsid w:val="00235E07"/>
  </w:style>
  <w:style w:type="paragraph" w:customStyle="1" w:styleId="61BD412CC4AA4A37A3FEE643FDEAE1ED">
    <w:name w:val="61BD412CC4AA4A37A3FEE643FDEAE1ED"/>
    <w:rsid w:val="00235E07"/>
  </w:style>
  <w:style w:type="paragraph" w:customStyle="1" w:styleId="86252DEAB2DD434EA1534D60A237B33D">
    <w:name w:val="86252DEAB2DD434EA1534D60A237B33D"/>
    <w:rsid w:val="00235E07"/>
  </w:style>
  <w:style w:type="paragraph" w:customStyle="1" w:styleId="2E9DD86B6ADA40F9A42D2259EE52CCD5">
    <w:name w:val="2E9DD86B6ADA40F9A42D2259EE52CCD5"/>
    <w:rsid w:val="00235E07"/>
  </w:style>
  <w:style w:type="paragraph" w:customStyle="1" w:styleId="3FBB38CDD63A44449D88CE1E603FBB8A">
    <w:name w:val="3FBB38CDD63A44449D88CE1E603FBB8A"/>
    <w:rsid w:val="00235E07"/>
  </w:style>
  <w:style w:type="paragraph" w:customStyle="1" w:styleId="6BCDBF8DAD154FA1B7313EA71B1871A2">
    <w:name w:val="6BCDBF8DAD154FA1B7313EA71B1871A2"/>
    <w:rsid w:val="00235E07"/>
  </w:style>
  <w:style w:type="paragraph" w:customStyle="1" w:styleId="0A3BB6549E304D0AA6EC071B14AC765B">
    <w:name w:val="0A3BB6549E304D0AA6EC071B14AC765B"/>
    <w:rsid w:val="00235E07"/>
  </w:style>
  <w:style w:type="paragraph" w:customStyle="1" w:styleId="872EB3D82F9343A2910A7006370EEBAD">
    <w:name w:val="872EB3D82F9343A2910A7006370EEBAD"/>
    <w:rsid w:val="00235E07"/>
  </w:style>
  <w:style w:type="paragraph" w:customStyle="1" w:styleId="B17A4B02D0B0400A98624986E210F62E">
    <w:name w:val="B17A4B02D0B0400A98624986E210F62E"/>
    <w:rsid w:val="00235E07"/>
  </w:style>
  <w:style w:type="paragraph" w:customStyle="1" w:styleId="CD4EB070684A44AEAA7EE6ED60FF4429">
    <w:name w:val="CD4EB070684A44AEAA7EE6ED60FF4429"/>
    <w:rsid w:val="00235E07"/>
  </w:style>
  <w:style w:type="paragraph" w:customStyle="1" w:styleId="0B00EF2432E443B98F10A2FA74DF7F17">
    <w:name w:val="0B00EF2432E443B98F10A2FA74DF7F17"/>
    <w:rsid w:val="00235E07"/>
  </w:style>
  <w:style w:type="paragraph" w:customStyle="1" w:styleId="F347695C50F041C8BCFD200010C3AF30">
    <w:name w:val="F347695C50F041C8BCFD200010C3AF30"/>
    <w:rsid w:val="00235E07"/>
  </w:style>
  <w:style w:type="paragraph" w:customStyle="1" w:styleId="2F4C7412C9EC4373B2535216C861A07F">
    <w:name w:val="2F4C7412C9EC4373B2535216C861A07F"/>
    <w:rsid w:val="00235E07"/>
  </w:style>
  <w:style w:type="paragraph" w:customStyle="1" w:styleId="D811D069AB084612A27B5D41F7A26353">
    <w:name w:val="D811D069AB084612A27B5D41F7A26353"/>
    <w:rsid w:val="00235E07"/>
  </w:style>
  <w:style w:type="paragraph" w:customStyle="1" w:styleId="6F4D96B8EF4F4DC0B46E97D68CCCD76E">
    <w:name w:val="6F4D96B8EF4F4DC0B46E97D68CCCD76E"/>
    <w:rsid w:val="00235E07"/>
  </w:style>
  <w:style w:type="paragraph" w:customStyle="1" w:styleId="2C338D67B67E4B9E999DEB5B0A48D5D7">
    <w:name w:val="2C338D67B67E4B9E999DEB5B0A48D5D7"/>
    <w:rsid w:val="00235E07"/>
  </w:style>
  <w:style w:type="paragraph" w:customStyle="1" w:styleId="2B96503F4B2D4EBEABF442403F064FB8">
    <w:name w:val="2B96503F4B2D4EBEABF442403F064FB8"/>
    <w:rsid w:val="00235E07"/>
  </w:style>
  <w:style w:type="paragraph" w:customStyle="1" w:styleId="FA54A946753A48A58F4D224FE9E0BD50">
    <w:name w:val="FA54A946753A48A58F4D224FE9E0BD50"/>
    <w:rsid w:val="00235E07"/>
  </w:style>
  <w:style w:type="paragraph" w:customStyle="1" w:styleId="EBD80A66F5AF498CBF64CBF0CF2F4B7F">
    <w:name w:val="EBD80A66F5AF498CBF64CBF0CF2F4B7F"/>
    <w:rsid w:val="00235E07"/>
  </w:style>
  <w:style w:type="paragraph" w:customStyle="1" w:styleId="9CDD50A360474B078FD2828C5C847CD6">
    <w:name w:val="9CDD50A360474B078FD2828C5C847CD6"/>
    <w:rsid w:val="00235E07"/>
  </w:style>
  <w:style w:type="paragraph" w:customStyle="1" w:styleId="BE99821AEDF24F26A2490E9A0C826297">
    <w:name w:val="BE99821AEDF24F26A2490E9A0C826297"/>
    <w:rsid w:val="00235E07"/>
  </w:style>
  <w:style w:type="paragraph" w:customStyle="1" w:styleId="8B4BE79636664AF0859A0F6D97D943EF">
    <w:name w:val="8B4BE79636664AF0859A0F6D97D943EF"/>
    <w:rsid w:val="00235E07"/>
  </w:style>
  <w:style w:type="paragraph" w:customStyle="1" w:styleId="6B4B8D8CA4C84B9190D5383993EC6FDF">
    <w:name w:val="6B4B8D8CA4C84B9190D5383993EC6FDF"/>
    <w:rsid w:val="00235E07"/>
  </w:style>
  <w:style w:type="paragraph" w:customStyle="1" w:styleId="6EDD056A06164F0F8E2748236C7F45F0">
    <w:name w:val="6EDD056A06164F0F8E2748236C7F45F0"/>
    <w:rsid w:val="00235E07"/>
  </w:style>
  <w:style w:type="paragraph" w:customStyle="1" w:styleId="B04227742AA145CA888C0BB2521FB3B0">
    <w:name w:val="B04227742AA145CA888C0BB2521FB3B0"/>
    <w:rsid w:val="00235E07"/>
  </w:style>
  <w:style w:type="paragraph" w:customStyle="1" w:styleId="3491CBC64D60449AB153027366DA057D">
    <w:name w:val="3491CBC64D60449AB153027366DA057D"/>
    <w:rsid w:val="00235E07"/>
  </w:style>
  <w:style w:type="paragraph" w:customStyle="1" w:styleId="437D2C68D9484AA6AD3467ABDE25C6E9">
    <w:name w:val="437D2C68D9484AA6AD3467ABDE25C6E9"/>
    <w:rsid w:val="00235E07"/>
  </w:style>
  <w:style w:type="paragraph" w:customStyle="1" w:styleId="A99D054A36C74F088D7ADDF68F8B8F15">
    <w:name w:val="A99D054A36C74F088D7ADDF68F8B8F15"/>
    <w:rsid w:val="00235E07"/>
  </w:style>
  <w:style w:type="paragraph" w:customStyle="1" w:styleId="664DA16E6A6E438AB9555B0580611DEC">
    <w:name w:val="664DA16E6A6E438AB9555B0580611DEC"/>
    <w:rsid w:val="00235E07"/>
  </w:style>
  <w:style w:type="paragraph" w:customStyle="1" w:styleId="4E111272820E40B6AB7E2C66E57FB3C6">
    <w:name w:val="4E111272820E40B6AB7E2C66E57FB3C6"/>
    <w:rsid w:val="00235E07"/>
  </w:style>
  <w:style w:type="paragraph" w:customStyle="1" w:styleId="E12C7C7F4C284E9A94DF60D3EE3FD4E1">
    <w:name w:val="E12C7C7F4C284E9A94DF60D3EE3FD4E1"/>
    <w:rsid w:val="00235E07"/>
  </w:style>
  <w:style w:type="paragraph" w:customStyle="1" w:styleId="0DAC81E995F442D3AA2D362B508F349B">
    <w:name w:val="0DAC81E995F442D3AA2D362B508F349B"/>
    <w:rsid w:val="00235E07"/>
  </w:style>
  <w:style w:type="paragraph" w:customStyle="1" w:styleId="5C883C2A550F4203BF660833819AC0FF">
    <w:name w:val="5C883C2A550F4203BF660833819AC0FF"/>
    <w:rsid w:val="00235E07"/>
  </w:style>
  <w:style w:type="paragraph" w:customStyle="1" w:styleId="D7B386DEC0474686B333320F7B50FE5F">
    <w:name w:val="D7B386DEC0474686B333320F7B50FE5F"/>
    <w:rsid w:val="00235E07"/>
  </w:style>
  <w:style w:type="paragraph" w:customStyle="1" w:styleId="53D925141710412695DF1CF291F717B0">
    <w:name w:val="53D925141710412695DF1CF291F717B0"/>
    <w:rsid w:val="00235E07"/>
  </w:style>
  <w:style w:type="paragraph" w:customStyle="1" w:styleId="F83D59B0E4C84EBA8D2E24DDB8F60593">
    <w:name w:val="F83D59B0E4C84EBA8D2E24DDB8F60593"/>
    <w:rsid w:val="00235E07"/>
  </w:style>
  <w:style w:type="paragraph" w:customStyle="1" w:styleId="82F885F36F744A30A4EA0F3DCA506963">
    <w:name w:val="82F885F36F744A30A4EA0F3DCA506963"/>
    <w:rsid w:val="00235E07"/>
  </w:style>
  <w:style w:type="paragraph" w:customStyle="1" w:styleId="67EE12EA5AA04B56AFC2503D7535FCB7">
    <w:name w:val="67EE12EA5AA04B56AFC2503D7535FCB7"/>
    <w:rsid w:val="00235E07"/>
  </w:style>
  <w:style w:type="paragraph" w:customStyle="1" w:styleId="D803A250562A4C0EAA3DCE9A4CAF85F3">
    <w:name w:val="D803A250562A4C0EAA3DCE9A4CAF85F3"/>
    <w:rsid w:val="00235E07"/>
  </w:style>
  <w:style w:type="paragraph" w:customStyle="1" w:styleId="E9A443C1F96E4925809DAB3DAA81291A">
    <w:name w:val="E9A443C1F96E4925809DAB3DAA81291A"/>
    <w:rsid w:val="00235E07"/>
  </w:style>
  <w:style w:type="paragraph" w:customStyle="1" w:styleId="7AA380CF0F3A44B2978A7BAB9240C33A">
    <w:name w:val="7AA380CF0F3A44B2978A7BAB9240C33A"/>
    <w:rsid w:val="00235E07"/>
  </w:style>
  <w:style w:type="paragraph" w:customStyle="1" w:styleId="A6EB206ABEF2432099851D2A31DA2C19">
    <w:name w:val="A6EB206ABEF2432099851D2A31DA2C19"/>
    <w:rsid w:val="00235E07"/>
  </w:style>
  <w:style w:type="paragraph" w:customStyle="1" w:styleId="4353BC5EE59A469CA60F73B2C8469645">
    <w:name w:val="4353BC5EE59A469CA60F73B2C8469645"/>
    <w:rsid w:val="00235E07"/>
  </w:style>
  <w:style w:type="paragraph" w:customStyle="1" w:styleId="B466316C230F424F8D264408379AA0B5">
    <w:name w:val="B466316C230F424F8D264408379AA0B5"/>
    <w:rsid w:val="00235E07"/>
  </w:style>
  <w:style w:type="paragraph" w:customStyle="1" w:styleId="184E99669B44423DB58D58B285217DB0">
    <w:name w:val="184E99669B44423DB58D58B285217DB0"/>
    <w:rsid w:val="00235E07"/>
  </w:style>
  <w:style w:type="paragraph" w:customStyle="1" w:styleId="DA6E3411153A4C1991425AA5BD19010D">
    <w:name w:val="DA6E3411153A4C1991425AA5BD19010D"/>
    <w:rsid w:val="00235E07"/>
  </w:style>
  <w:style w:type="paragraph" w:customStyle="1" w:styleId="EFB6217DEA8743C5AF68BFAC3F407B9C">
    <w:name w:val="EFB6217DEA8743C5AF68BFAC3F407B9C"/>
    <w:rsid w:val="00235E07"/>
  </w:style>
  <w:style w:type="paragraph" w:customStyle="1" w:styleId="4644C25A5B1C474BB1F40F60D0BDE682">
    <w:name w:val="4644C25A5B1C474BB1F40F60D0BDE682"/>
    <w:rsid w:val="00235E07"/>
  </w:style>
  <w:style w:type="paragraph" w:customStyle="1" w:styleId="5E4321421C5745EDAA309BFE38024044">
    <w:name w:val="5E4321421C5745EDAA309BFE38024044"/>
    <w:rsid w:val="00235E07"/>
  </w:style>
  <w:style w:type="paragraph" w:customStyle="1" w:styleId="8E550ADC76F2481BBD829F9AB90A7DCD">
    <w:name w:val="8E550ADC76F2481BBD829F9AB90A7DCD"/>
    <w:rsid w:val="00235E07"/>
  </w:style>
  <w:style w:type="paragraph" w:customStyle="1" w:styleId="07E2C5113F044D2DAE8FDE629F40E7DD">
    <w:name w:val="07E2C5113F044D2DAE8FDE629F40E7DD"/>
    <w:rsid w:val="00235E07"/>
  </w:style>
  <w:style w:type="paragraph" w:customStyle="1" w:styleId="F372AC8A96414C22AC1DD62B41AA0549">
    <w:name w:val="F372AC8A96414C22AC1DD62B41AA0549"/>
    <w:rsid w:val="00235E07"/>
  </w:style>
  <w:style w:type="paragraph" w:customStyle="1" w:styleId="9A2E0229AE314D2A932753A935E00CBE">
    <w:name w:val="9A2E0229AE314D2A932753A935E00CBE"/>
    <w:rsid w:val="00235E07"/>
  </w:style>
  <w:style w:type="paragraph" w:customStyle="1" w:styleId="60E9AC58540444C4AD27E2ABDD28E7D1">
    <w:name w:val="60E9AC58540444C4AD27E2ABDD28E7D1"/>
    <w:rsid w:val="00235E07"/>
  </w:style>
  <w:style w:type="paragraph" w:customStyle="1" w:styleId="361F5E6190D44501904DDF096A7C6012">
    <w:name w:val="361F5E6190D44501904DDF096A7C6012"/>
    <w:rsid w:val="00235E07"/>
  </w:style>
  <w:style w:type="paragraph" w:customStyle="1" w:styleId="B879485D299D410FA5BCFF02135C2040">
    <w:name w:val="B879485D299D410FA5BCFF02135C2040"/>
    <w:rsid w:val="00235E07"/>
  </w:style>
  <w:style w:type="paragraph" w:customStyle="1" w:styleId="46E07DC90F20480C9AD45240A570D55B">
    <w:name w:val="46E07DC90F20480C9AD45240A570D55B"/>
    <w:rsid w:val="00235E07"/>
  </w:style>
  <w:style w:type="paragraph" w:customStyle="1" w:styleId="BCB50795BD79461B9963C9B4C6523C59">
    <w:name w:val="BCB50795BD79461B9963C9B4C6523C59"/>
    <w:rsid w:val="00235E07"/>
  </w:style>
  <w:style w:type="paragraph" w:customStyle="1" w:styleId="05B7983006F34ECE8B870018D75EE180">
    <w:name w:val="05B7983006F34ECE8B870018D75EE180"/>
    <w:rsid w:val="00235E07"/>
  </w:style>
  <w:style w:type="paragraph" w:customStyle="1" w:styleId="6DCC9695A2D84ECFA367AB9E1C6AAFC2">
    <w:name w:val="6DCC9695A2D84ECFA367AB9E1C6AAFC2"/>
    <w:rsid w:val="00235E07"/>
  </w:style>
  <w:style w:type="paragraph" w:customStyle="1" w:styleId="58B6CEA0A54B49D7B9ABAC07B66713BA">
    <w:name w:val="58B6CEA0A54B49D7B9ABAC07B66713BA"/>
    <w:rsid w:val="00235E07"/>
  </w:style>
  <w:style w:type="paragraph" w:customStyle="1" w:styleId="C383405E3C77489EAC8F7B44902B719B">
    <w:name w:val="C383405E3C77489EAC8F7B44902B719B"/>
    <w:rsid w:val="00235E07"/>
  </w:style>
  <w:style w:type="paragraph" w:customStyle="1" w:styleId="8409941DBC8C4B6792259535063F6463">
    <w:name w:val="8409941DBC8C4B6792259535063F6463"/>
    <w:rsid w:val="00235E07"/>
  </w:style>
  <w:style w:type="paragraph" w:customStyle="1" w:styleId="18E56C84067049CF962B4928258479A9">
    <w:name w:val="18E56C84067049CF962B4928258479A9"/>
    <w:rsid w:val="00235E07"/>
  </w:style>
  <w:style w:type="paragraph" w:customStyle="1" w:styleId="A33204DBC45049EB99D32906C730EA84">
    <w:name w:val="A33204DBC45049EB99D32906C730EA84"/>
    <w:rsid w:val="00235E07"/>
  </w:style>
  <w:style w:type="paragraph" w:customStyle="1" w:styleId="4060ACDEA42A4D238E78933DC5781585">
    <w:name w:val="4060ACDEA42A4D238E78933DC5781585"/>
    <w:rsid w:val="00235E07"/>
  </w:style>
  <w:style w:type="paragraph" w:customStyle="1" w:styleId="6D178B51B02943B7BC2D8C1CB5B55A7D">
    <w:name w:val="6D178B51B02943B7BC2D8C1CB5B55A7D"/>
    <w:rsid w:val="00235E07"/>
  </w:style>
  <w:style w:type="paragraph" w:customStyle="1" w:styleId="E27A6E4A5EB04320877E5E1E4CB1BBC8">
    <w:name w:val="E27A6E4A5EB04320877E5E1E4CB1BBC8"/>
    <w:rsid w:val="00235E07"/>
  </w:style>
  <w:style w:type="paragraph" w:customStyle="1" w:styleId="CF4EC01B30B4486EBF2AD8ECD26EE966">
    <w:name w:val="CF4EC01B30B4486EBF2AD8ECD26EE966"/>
    <w:rsid w:val="00235E07"/>
  </w:style>
  <w:style w:type="paragraph" w:customStyle="1" w:styleId="AABB955FE1D74CF7863D9532D31C2D23">
    <w:name w:val="AABB955FE1D74CF7863D9532D31C2D23"/>
    <w:rsid w:val="00235E07"/>
  </w:style>
  <w:style w:type="paragraph" w:customStyle="1" w:styleId="56D8F627DF124E78BB944765B60244A3">
    <w:name w:val="56D8F627DF124E78BB944765B60244A3"/>
    <w:rsid w:val="00235E07"/>
  </w:style>
  <w:style w:type="paragraph" w:customStyle="1" w:styleId="76013E603DF441A1A78A74E6B51BA04B">
    <w:name w:val="76013E603DF441A1A78A74E6B51BA04B"/>
    <w:rsid w:val="00235E07"/>
  </w:style>
  <w:style w:type="paragraph" w:customStyle="1" w:styleId="B04E638F98B64BAD8AC967D64A54E699">
    <w:name w:val="B04E638F98B64BAD8AC967D64A54E699"/>
    <w:rsid w:val="00235E07"/>
  </w:style>
  <w:style w:type="paragraph" w:customStyle="1" w:styleId="BAD9A9C792224642B0F4BE43AEB9C9A2">
    <w:name w:val="BAD9A9C792224642B0F4BE43AEB9C9A2"/>
    <w:rsid w:val="00235E07"/>
  </w:style>
  <w:style w:type="paragraph" w:customStyle="1" w:styleId="4E2FD6806E7541F69E5E7655992DB389">
    <w:name w:val="4E2FD6806E7541F69E5E7655992DB389"/>
    <w:rsid w:val="005573F5"/>
  </w:style>
  <w:style w:type="paragraph" w:customStyle="1" w:styleId="BA2F2E3E88D143B39C1499023E2C2F27">
    <w:name w:val="BA2F2E3E88D143B39C1499023E2C2F27"/>
    <w:rsid w:val="007B23D1"/>
  </w:style>
  <w:style w:type="paragraph" w:customStyle="1" w:styleId="DCF370F6CCB34BF5A7DA1229673A6279">
    <w:name w:val="DCF370F6CCB34BF5A7DA1229673A6279"/>
    <w:rsid w:val="007B23D1"/>
  </w:style>
  <w:style w:type="paragraph" w:customStyle="1" w:styleId="3096845931BF4E61A9C7D7B485AE8864">
    <w:name w:val="3096845931BF4E61A9C7D7B485AE8864"/>
    <w:rsid w:val="007B23D1"/>
  </w:style>
  <w:style w:type="paragraph" w:customStyle="1" w:styleId="53DE02E6D7EA4662BDD46169EE15AF00">
    <w:name w:val="53DE02E6D7EA4662BDD46169EE15AF00"/>
    <w:rsid w:val="007B23D1"/>
  </w:style>
  <w:style w:type="paragraph" w:customStyle="1" w:styleId="E773AAC323154882BD2ADFEC64AB6B31">
    <w:name w:val="E773AAC323154882BD2ADFEC64AB6B31"/>
    <w:rsid w:val="007B23D1"/>
  </w:style>
  <w:style w:type="paragraph" w:customStyle="1" w:styleId="F2BA18739E5E4CD6BE8BA7DDD986C4D0">
    <w:name w:val="F2BA18739E5E4CD6BE8BA7DDD986C4D0"/>
    <w:rsid w:val="007B23D1"/>
  </w:style>
  <w:style w:type="paragraph" w:customStyle="1" w:styleId="999B3FDC0EA04D9E90A606ACB4107982">
    <w:name w:val="999B3FDC0EA04D9E90A606ACB4107982"/>
    <w:rsid w:val="007B23D1"/>
  </w:style>
  <w:style w:type="paragraph" w:customStyle="1" w:styleId="A2D05846BDC5474FBC1C59C7AC6BE403">
    <w:name w:val="A2D05846BDC5474FBC1C59C7AC6BE403"/>
    <w:rsid w:val="007B23D1"/>
  </w:style>
  <w:style w:type="paragraph" w:customStyle="1" w:styleId="DDC1EE3C79E147679DF1E2FCC043EFDF">
    <w:name w:val="DDC1EE3C79E147679DF1E2FCC043EFDF"/>
    <w:rsid w:val="007B23D1"/>
  </w:style>
  <w:style w:type="paragraph" w:customStyle="1" w:styleId="8074C7E20EA241B3AC103A7F337C7DEB">
    <w:name w:val="8074C7E20EA241B3AC103A7F337C7DEB"/>
    <w:rsid w:val="007B23D1"/>
  </w:style>
  <w:style w:type="paragraph" w:customStyle="1" w:styleId="2C91D7BCEEAA4A59A3947F4F570B164D">
    <w:name w:val="2C91D7BCEEAA4A59A3947F4F570B164D"/>
    <w:rsid w:val="007B23D1"/>
  </w:style>
  <w:style w:type="paragraph" w:customStyle="1" w:styleId="3FDC9A4F1D154A44963A65330258BB78">
    <w:name w:val="3FDC9A4F1D154A44963A65330258BB78"/>
    <w:rsid w:val="007B23D1"/>
  </w:style>
  <w:style w:type="paragraph" w:customStyle="1" w:styleId="9594D3F5BFF6425FAAF96A4C6F58A330">
    <w:name w:val="9594D3F5BFF6425FAAF96A4C6F58A330"/>
    <w:rsid w:val="007B23D1"/>
  </w:style>
  <w:style w:type="paragraph" w:customStyle="1" w:styleId="F9EC0CAD9CBA49048298CBB87C1AA506">
    <w:name w:val="F9EC0CAD9CBA49048298CBB87C1AA506"/>
    <w:rsid w:val="007B23D1"/>
  </w:style>
  <w:style w:type="paragraph" w:customStyle="1" w:styleId="9DA58BC4C7C342A196CF8B981F36EDCE">
    <w:name w:val="9DA58BC4C7C342A196CF8B981F36EDCE"/>
    <w:rsid w:val="007B23D1"/>
  </w:style>
  <w:style w:type="paragraph" w:customStyle="1" w:styleId="24CCD0813BCC4006BCF25748FE082816">
    <w:name w:val="24CCD0813BCC4006BCF25748FE082816"/>
    <w:rsid w:val="007B2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reen Gradient">
  <a:themeElements>
    <a:clrScheme name="Custom 26">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467DD3B2-308B-4713-AF91-41625E4F0509}">
  <ds:schemaRefs>
    <ds:schemaRef ds:uri="http://schemas.microsoft.com/sharepoint/v3/contenttype/forms"/>
  </ds:schemaRefs>
</ds:datastoreItem>
</file>

<file path=customXml/itemProps2.xml><?xml version="1.0" encoding="utf-8"?>
<ds:datastoreItem xmlns:ds="http://schemas.openxmlformats.org/officeDocument/2006/customXml" ds:itemID="{ED376964-8B96-4414-9678-32043396C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3A5BD-CBDA-46CD-94CA-240E783C5AB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Verkoopfactuur (Groene kleurovergang)</Template>
  <TotalTime>0</TotalTime>
  <Pages>1</Pages>
  <Words>142</Words>
  <Characters>781</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2020-02-19T12:00:00Z</dcterms:created>
  <dcterms:modified xsi:type="dcterms:W3CDTF">2020-02-21T09:18:00Z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